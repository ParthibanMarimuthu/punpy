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2B6E3" w14:textId="77777777" w:rsidR="009D30F1" w:rsidRPr="00D4186F" w:rsidRDefault="00E22A6A" w:rsidP="00D809EB">
      <w:pPr>
        <w:pStyle w:val="Heading3"/>
      </w:pPr>
      <w:r w:rsidRPr="00D4186F">
        <w:t>Details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67"/>
        <w:gridCol w:w="6249"/>
      </w:tblGrid>
      <w:tr w:rsidR="009D30F1" w:rsidRPr="00D4186F" w14:paraId="54989958" w14:textId="77777777" w:rsidTr="0047117C">
        <w:tc>
          <w:tcPr>
            <w:tcW w:w="2860" w:type="dxa"/>
            <w:shd w:val="clear" w:color="auto" w:fill="ECF3FA"/>
          </w:tcPr>
          <w:p w14:paraId="1C1ED259" w14:textId="77777777" w:rsidR="009D30F1" w:rsidRPr="00D4186F" w:rsidRDefault="00E22A6A">
            <w:pPr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>Software name</w:t>
            </w:r>
          </w:p>
        </w:tc>
        <w:tc>
          <w:tcPr>
            <w:tcW w:w="6382" w:type="dxa"/>
          </w:tcPr>
          <w:p w14:paraId="6578566E" w14:textId="77777777" w:rsidR="009D30F1" w:rsidRPr="00D4186F" w:rsidRDefault="00FD7E0D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 w:cs="Arial"/>
                <w:b w:val="0"/>
                <w:bCs w:val="0"/>
              </w:rPr>
            </w:pPr>
            <w:bookmarkStart w:id="0" w:name="Software_Name"/>
            <w:bookmarkEnd w:id="0"/>
            <w:r>
              <w:rPr>
                <w:rFonts w:asciiTheme="minorHAnsi" w:hAnsiTheme="minorHAnsi" w:cs="Arial"/>
                <w:b w:val="0"/>
                <w:bCs w:val="0"/>
              </w:rPr>
              <w:t>punpy</w:t>
            </w:r>
          </w:p>
        </w:tc>
      </w:tr>
      <w:tr w:rsidR="009D30F1" w:rsidRPr="00D4186F" w14:paraId="12A675B0" w14:textId="77777777" w:rsidTr="0047117C">
        <w:tc>
          <w:tcPr>
            <w:tcW w:w="2860" w:type="dxa"/>
            <w:shd w:val="clear" w:color="auto" w:fill="ECF3FA"/>
          </w:tcPr>
          <w:p w14:paraId="7D3FA792" w14:textId="77777777" w:rsidR="009D30F1" w:rsidRPr="00D4186F" w:rsidRDefault="00497957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Project Manager</w:t>
            </w:r>
          </w:p>
        </w:tc>
        <w:tc>
          <w:tcPr>
            <w:tcW w:w="6382" w:type="dxa"/>
          </w:tcPr>
          <w:p w14:paraId="0E0C8DBE" w14:textId="77777777" w:rsidR="009D30F1" w:rsidRPr="00D4186F" w:rsidRDefault="00FD7E0D">
            <w:pPr>
              <w:pStyle w:val="Heading2"/>
              <w:rPr>
                <w:rFonts w:asciiTheme="minorHAnsi" w:hAnsiTheme="minorHAnsi" w:cs="Arial"/>
                <w:b w:val="0"/>
                <w:bCs w:val="0"/>
              </w:rPr>
            </w:pPr>
            <w:bookmarkStart w:id="1" w:name="Project_Manager"/>
            <w:bookmarkEnd w:id="1"/>
            <w:r>
              <w:rPr>
                <w:rFonts w:asciiTheme="minorHAnsi" w:hAnsiTheme="minorHAnsi" w:cs="Arial"/>
                <w:b w:val="0"/>
                <w:bCs w:val="0"/>
              </w:rPr>
              <w:t>Pieter De Vis</w:t>
            </w:r>
          </w:p>
        </w:tc>
      </w:tr>
      <w:tr w:rsidR="009D30F1" w:rsidRPr="00D4186F" w14:paraId="239CE2E6" w14:textId="77777777" w:rsidTr="0047117C">
        <w:tc>
          <w:tcPr>
            <w:tcW w:w="2860" w:type="dxa"/>
            <w:shd w:val="clear" w:color="auto" w:fill="ECF3FA"/>
          </w:tcPr>
          <w:p w14:paraId="16FD953E" w14:textId="77777777" w:rsidR="009D30F1" w:rsidRPr="00D4186F" w:rsidRDefault="00E22A6A">
            <w:pPr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 xml:space="preserve">Customer </w:t>
            </w:r>
          </w:p>
        </w:tc>
        <w:tc>
          <w:tcPr>
            <w:tcW w:w="6382" w:type="dxa"/>
          </w:tcPr>
          <w:p w14:paraId="195316C2" w14:textId="77777777" w:rsidR="009D30F1" w:rsidRPr="00D4186F" w:rsidRDefault="00FD7E0D">
            <w:pPr>
              <w:rPr>
                <w:rFonts w:asciiTheme="minorHAnsi" w:hAnsiTheme="minorHAnsi" w:cs="Arial"/>
                <w:b w:val="0"/>
                <w:bCs w:val="0"/>
              </w:rPr>
            </w:pPr>
            <w:bookmarkStart w:id="2" w:name="Customer"/>
            <w:bookmarkEnd w:id="2"/>
            <w:r>
              <w:rPr>
                <w:rFonts w:asciiTheme="minorHAnsi" w:hAnsiTheme="minorHAnsi" w:cs="Arial"/>
                <w:b w:val="0"/>
                <w:bCs w:val="0"/>
              </w:rPr>
              <w:t>QA4EO</w:t>
            </w:r>
          </w:p>
        </w:tc>
      </w:tr>
      <w:tr w:rsidR="009D30F1" w:rsidRPr="00D4186F" w14:paraId="458D131C" w14:textId="77777777" w:rsidTr="0047117C">
        <w:trPr>
          <w:trHeight w:val="417"/>
        </w:trPr>
        <w:tc>
          <w:tcPr>
            <w:tcW w:w="2860" w:type="dxa"/>
            <w:shd w:val="clear" w:color="auto" w:fill="ECF3FA"/>
          </w:tcPr>
          <w:p w14:paraId="54B963E6" w14:textId="77777777" w:rsidR="009D30F1" w:rsidRPr="00D4186F" w:rsidRDefault="00497957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Path</w:t>
            </w:r>
            <w:r w:rsidR="005F60A4">
              <w:rPr>
                <w:rFonts w:asciiTheme="minorHAnsi" w:hAnsiTheme="minorHAnsi" w:cs="Arial"/>
              </w:rPr>
              <w:t>(s)</w:t>
            </w:r>
            <w:r>
              <w:rPr>
                <w:rFonts w:asciiTheme="minorHAnsi" w:hAnsiTheme="minorHAnsi" w:cs="Arial"/>
              </w:rPr>
              <w:t xml:space="preserve"> to relevant files</w:t>
            </w:r>
          </w:p>
        </w:tc>
        <w:tc>
          <w:tcPr>
            <w:tcW w:w="6382" w:type="dxa"/>
          </w:tcPr>
          <w:p w14:paraId="673A604B" w14:textId="77777777" w:rsidR="009D30F1" w:rsidRPr="00D4186F" w:rsidRDefault="00FD7E0D">
            <w:pPr>
              <w:rPr>
                <w:rFonts w:asciiTheme="minorHAnsi" w:hAnsiTheme="minorHAnsi" w:cs="Arial"/>
                <w:b w:val="0"/>
                <w:bCs w:val="0"/>
              </w:rPr>
            </w:pPr>
            <w:bookmarkStart w:id="3" w:name="path_docs"/>
            <w:bookmarkEnd w:id="3"/>
            <w:r>
              <w:rPr>
                <w:rFonts w:asciiTheme="minorHAnsi" w:hAnsiTheme="minorHAnsi" w:cs="Arial"/>
                <w:b w:val="0"/>
                <w:bCs w:val="0"/>
              </w:rPr>
              <w:t>https://gitlab.npl.co.uk/eco/tools/punpy</w:t>
            </w:r>
          </w:p>
        </w:tc>
      </w:tr>
    </w:tbl>
    <w:p w14:paraId="5022E84C" w14:textId="77777777" w:rsidR="009D30F1" w:rsidRPr="00D4186F" w:rsidRDefault="00E22A6A" w:rsidP="00D809EB">
      <w:pPr>
        <w:pStyle w:val="Heading3"/>
      </w:pPr>
      <w:r w:rsidRPr="00D4186F">
        <w:t>Document control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3"/>
        <w:gridCol w:w="6213"/>
      </w:tblGrid>
      <w:tr w:rsidR="009D30F1" w:rsidRPr="00D4186F" w14:paraId="4C8E85AA" w14:textId="77777777" w:rsidTr="0047117C">
        <w:tc>
          <w:tcPr>
            <w:tcW w:w="2860" w:type="dxa"/>
            <w:shd w:val="clear" w:color="auto" w:fill="ECF3FA"/>
          </w:tcPr>
          <w:p w14:paraId="66367E41" w14:textId="77777777" w:rsidR="009D30F1" w:rsidRPr="00D4186F" w:rsidRDefault="00E22A6A">
            <w:pPr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>Status</w:t>
            </w:r>
          </w:p>
        </w:tc>
        <w:tc>
          <w:tcPr>
            <w:tcW w:w="6382" w:type="dxa"/>
          </w:tcPr>
          <w:p w14:paraId="53966ADD" w14:textId="7AAFA322" w:rsidR="009D30F1" w:rsidRPr="00D4186F" w:rsidRDefault="004F4749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Dropdown_Status"/>
                  <w:enabled/>
                  <w:calcOnExit w:val="0"/>
                  <w:ddList>
                    <w:result w:val="1"/>
                    <w:listEntry w:val="DRAFT"/>
                    <w:listEntry w:val="ISSUE"/>
                  </w:ddList>
                </w:ffData>
              </w:fldChar>
            </w:r>
            <w:bookmarkStart w:id="4" w:name="Dropdown_Status"/>
            <w:r>
              <w:rPr>
                <w:rFonts w:asciiTheme="minorHAnsi" w:hAnsiTheme="minorHAnsi" w:cs="Arial"/>
                <w:b w:val="0"/>
                <w:bCs w:val="0"/>
              </w:rPr>
              <w:instrText xml:space="preserve"> FORMDROPDOWN </w:instrText>
            </w:r>
            <w:r w:rsidR="004003CC">
              <w:rPr>
                <w:rFonts w:asciiTheme="minorHAnsi" w:hAnsiTheme="minorHAnsi" w:cs="Arial"/>
                <w:b w:val="0"/>
                <w:bCs w:val="0"/>
              </w:rPr>
            </w:r>
            <w:r w:rsidR="001562B0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4"/>
          </w:p>
        </w:tc>
      </w:tr>
      <w:tr w:rsidR="009D30F1" w:rsidRPr="00D4186F" w14:paraId="48A6DD73" w14:textId="77777777" w:rsidTr="0047117C">
        <w:tc>
          <w:tcPr>
            <w:tcW w:w="2860" w:type="dxa"/>
            <w:shd w:val="clear" w:color="auto" w:fill="ECF3FA"/>
          </w:tcPr>
          <w:p w14:paraId="12AA9B62" w14:textId="77777777" w:rsidR="009D30F1" w:rsidRPr="00D4186F" w:rsidRDefault="00E22A6A">
            <w:pPr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>Version</w:t>
            </w:r>
          </w:p>
        </w:tc>
        <w:tc>
          <w:tcPr>
            <w:tcW w:w="6382" w:type="dxa"/>
          </w:tcPr>
          <w:p w14:paraId="3617C329" w14:textId="77777777" w:rsidR="009D30F1" w:rsidRPr="00D4186F" w:rsidRDefault="004F4749">
            <w:pPr>
              <w:pStyle w:val="Heading2"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Version_Number"/>
                  <w:enabled/>
                  <w:calcOnExit w:val="0"/>
                  <w:textInput>
                    <w:default w:val="1.0"/>
                  </w:textInput>
                </w:ffData>
              </w:fldChar>
            </w:r>
            <w:bookmarkStart w:id="5" w:name="Version_Number"/>
            <w:r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>
              <w:rPr>
                <w:rFonts w:asciiTheme="minorHAnsi" w:hAnsiTheme="minorHAnsi" w:cs="Arial"/>
                <w:b w:val="0"/>
                <w:bCs w:val="0"/>
              </w:rPr>
            </w:r>
            <w:r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1.0</w:t>
            </w:r>
            <w:r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5"/>
          </w:p>
        </w:tc>
      </w:tr>
      <w:tr w:rsidR="009D30F1" w:rsidRPr="00D4186F" w14:paraId="66128D28" w14:textId="77777777" w:rsidTr="0047117C">
        <w:tc>
          <w:tcPr>
            <w:tcW w:w="2860" w:type="dxa"/>
            <w:shd w:val="clear" w:color="auto" w:fill="ECF3FA"/>
          </w:tcPr>
          <w:p w14:paraId="448A71A6" w14:textId="77777777" w:rsidR="009D30F1" w:rsidRPr="00D4186F" w:rsidRDefault="00E22A6A">
            <w:pPr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>Date of plan</w:t>
            </w:r>
          </w:p>
        </w:tc>
        <w:tc>
          <w:tcPr>
            <w:tcW w:w="6382" w:type="dxa"/>
          </w:tcPr>
          <w:p w14:paraId="0E36C43A" w14:textId="77777777" w:rsidR="009D30F1" w:rsidRPr="00D4186F" w:rsidRDefault="00FD7E0D">
            <w:pPr>
              <w:pStyle w:val="Heading2"/>
              <w:rPr>
                <w:rFonts w:asciiTheme="minorHAnsi" w:hAnsiTheme="minorHAnsi" w:cs="Arial"/>
                <w:b w:val="0"/>
                <w:bCs w:val="0"/>
              </w:rPr>
            </w:pPr>
            <w:bookmarkStart w:id="6" w:name="date"/>
            <w:bookmarkEnd w:id="6"/>
            <w:r>
              <w:rPr>
                <w:rFonts w:asciiTheme="minorHAnsi" w:hAnsiTheme="minorHAnsi" w:cs="Arial"/>
                <w:b w:val="0"/>
                <w:bCs w:val="0"/>
              </w:rPr>
              <w:t>19/02/2021</w:t>
            </w:r>
          </w:p>
        </w:tc>
      </w:tr>
      <w:tr w:rsidR="00311DBC" w:rsidRPr="00D4186F" w14:paraId="31CBF797" w14:textId="77777777" w:rsidTr="0047117C">
        <w:tc>
          <w:tcPr>
            <w:tcW w:w="2860" w:type="dxa"/>
            <w:shd w:val="clear" w:color="auto" w:fill="ECF3FA"/>
          </w:tcPr>
          <w:p w14:paraId="70BE1830" w14:textId="77777777" w:rsidR="00311DBC" w:rsidRPr="00D4186F" w:rsidRDefault="00EB621A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Plan generated by</w:t>
            </w:r>
          </w:p>
        </w:tc>
        <w:tc>
          <w:tcPr>
            <w:tcW w:w="6382" w:type="dxa"/>
          </w:tcPr>
          <w:p w14:paraId="47B2CF6A" w14:textId="77777777" w:rsidR="00311DBC" w:rsidRPr="00D4186F" w:rsidRDefault="00FD7E0D">
            <w:pPr>
              <w:pStyle w:val="Heading2"/>
              <w:rPr>
                <w:rFonts w:asciiTheme="minorHAnsi" w:hAnsiTheme="minorHAnsi" w:cs="Arial"/>
                <w:b w:val="0"/>
                <w:bCs w:val="0"/>
              </w:rPr>
            </w:pPr>
            <w:bookmarkStart w:id="7" w:name="Author"/>
            <w:bookmarkEnd w:id="7"/>
            <w:r>
              <w:rPr>
                <w:rFonts w:asciiTheme="minorHAnsi" w:hAnsiTheme="minorHAnsi" w:cs="Arial"/>
                <w:b w:val="0"/>
                <w:bCs w:val="0"/>
              </w:rPr>
              <w:t>Pieter de Vis</w:t>
            </w:r>
          </w:p>
        </w:tc>
      </w:tr>
    </w:tbl>
    <w:p w14:paraId="78E62CC6" w14:textId="77777777" w:rsidR="009D30F1" w:rsidRPr="00D4186F" w:rsidRDefault="00E22A6A" w:rsidP="00D809EB">
      <w:pPr>
        <w:pStyle w:val="Heading3"/>
      </w:pPr>
      <w:r w:rsidRPr="00D4186F">
        <w:t>SIL calculation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21"/>
        <w:gridCol w:w="6195"/>
      </w:tblGrid>
      <w:tr w:rsidR="009D30F1" w:rsidRPr="00D4186F" w14:paraId="1DDEEFD2" w14:textId="77777777" w:rsidTr="0047117C">
        <w:tc>
          <w:tcPr>
            <w:tcW w:w="2821" w:type="dxa"/>
            <w:shd w:val="clear" w:color="auto" w:fill="ECF3FA"/>
          </w:tcPr>
          <w:p w14:paraId="3150AEBA" w14:textId="77777777" w:rsidR="009D30F1" w:rsidRPr="00D4186F" w:rsidRDefault="00D4186F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C</w:t>
            </w:r>
            <w:r w:rsidR="00E22A6A" w:rsidRPr="00D4186F">
              <w:rPr>
                <w:rFonts w:asciiTheme="minorHAnsi" w:hAnsiTheme="minorHAnsi" w:cs="Arial"/>
              </w:rPr>
              <w:t>riticality of usage</w:t>
            </w:r>
          </w:p>
        </w:tc>
        <w:tc>
          <w:tcPr>
            <w:tcW w:w="6195" w:type="dxa"/>
          </w:tcPr>
          <w:p w14:paraId="7F4BE6B7" w14:textId="77777777" w:rsidR="009D30F1" w:rsidRPr="00D4186F" w:rsidRDefault="00FD7E0D">
            <w:pPr>
              <w:rPr>
                <w:rFonts w:asciiTheme="minorHAnsi" w:hAnsiTheme="minorHAnsi" w:cs="Arial"/>
                <w:b w:val="0"/>
                <w:bCs w:val="0"/>
              </w:rPr>
            </w:pPr>
            <w:bookmarkStart w:id="8" w:name="criticality_use"/>
            <w:bookmarkEnd w:id="8"/>
            <w:r>
              <w:rPr>
                <w:rFonts w:asciiTheme="minorHAnsi" w:hAnsiTheme="minorHAnsi" w:cs="Arial"/>
                <w:b w:val="0"/>
                <w:bCs w:val="0"/>
              </w:rPr>
              <w:t>Substantial</w:t>
            </w:r>
          </w:p>
        </w:tc>
      </w:tr>
      <w:tr w:rsidR="009D30F1" w:rsidRPr="00D4186F" w14:paraId="6FF13F65" w14:textId="77777777" w:rsidTr="0047117C">
        <w:tc>
          <w:tcPr>
            <w:tcW w:w="2821" w:type="dxa"/>
            <w:shd w:val="clear" w:color="auto" w:fill="ECF3FA"/>
          </w:tcPr>
          <w:p w14:paraId="0CA31027" w14:textId="77777777" w:rsidR="009D30F1" w:rsidRPr="00D4186F" w:rsidRDefault="00E22A6A">
            <w:pPr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>Complexity of program</w:t>
            </w:r>
          </w:p>
        </w:tc>
        <w:tc>
          <w:tcPr>
            <w:tcW w:w="6195" w:type="dxa"/>
          </w:tcPr>
          <w:p w14:paraId="66AF58DF" w14:textId="77777777" w:rsidR="009D30F1" w:rsidRPr="00D4186F" w:rsidRDefault="00FD7E0D">
            <w:pPr>
              <w:rPr>
                <w:rFonts w:asciiTheme="minorHAnsi" w:hAnsiTheme="minorHAnsi" w:cs="Arial"/>
                <w:b w:val="0"/>
                <w:bCs w:val="0"/>
              </w:rPr>
            </w:pPr>
            <w:bookmarkStart w:id="9" w:name="complexity_program"/>
            <w:bookmarkEnd w:id="9"/>
            <w:r>
              <w:rPr>
                <w:rFonts w:asciiTheme="minorHAnsi" w:hAnsiTheme="minorHAnsi" w:cs="Arial"/>
                <w:b w:val="0"/>
                <w:bCs w:val="0"/>
              </w:rPr>
              <w:t>Moderate</w:t>
            </w:r>
          </w:p>
        </w:tc>
      </w:tr>
      <w:tr w:rsidR="006D7DDF" w:rsidRPr="00D4186F" w14:paraId="4D3E62C0" w14:textId="77777777" w:rsidTr="0047117C">
        <w:tc>
          <w:tcPr>
            <w:tcW w:w="2821" w:type="dxa"/>
            <w:shd w:val="clear" w:color="auto" w:fill="ECF3FA"/>
          </w:tcPr>
          <w:p w14:paraId="151A0479" w14:textId="77777777" w:rsidR="006D7DDF" w:rsidRPr="00D4186F" w:rsidRDefault="006D7DDF" w:rsidP="0070283C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Recommended</w:t>
            </w:r>
            <w:r w:rsidRPr="00D4186F">
              <w:rPr>
                <w:rFonts w:asciiTheme="minorHAnsi" w:hAnsiTheme="minorHAnsi" w:cs="Arial"/>
              </w:rPr>
              <w:t xml:space="preserve"> SIL</w:t>
            </w:r>
          </w:p>
        </w:tc>
        <w:tc>
          <w:tcPr>
            <w:tcW w:w="6195" w:type="dxa"/>
          </w:tcPr>
          <w:p w14:paraId="222A5653" w14:textId="77777777" w:rsidR="006D7DDF" w:rsidRPr="00D4186F" w:rsidRDefault="00FD7E0D" w:rsidP="0070283C">
            <w:pPr>
              <w:rPr>
                <w:rFonts w:asciiTheme="minorHAnsi" w:hAnsiTheme="minorHAnsi" w:cs="Arial"/>
                <w:b w:val="0"/>
                <w:bCs w:val="0"/>
              </w:rPr>
            </w:pPr>
            <w:bookmarkStart w:id="10" w:name="recommended_sil"/>
            <w:bookmarkEnd w:id="10"/>
            <w:r>
              <w:rPr>
                <w:rFonts w:asciiTheme="minorHAnsi" w:hAnsiTheme="minorHAnsi" w:cs="Arial"/>
                <w:b w:val="0"/>
                <w:bCs w:val="0"/>
              </w:rPr>
              <w:t>3</w:t>
            </w:r>
          </w:p>
        </w:tc>
      </w:tr>
      <w:tr w:rsidR="006D7DDF" w:rsidRPr="00D4186F" w14:paraId="49D69EC9" w14:textId="77777777" w:rsidTr="0047117C">
        <w:tc>
          <w:tcPr>
            <w:tcW w:w="2821" w:type="dxa"/>
            <w:shd w:val="clear" w:color="auto" w:fill="ECF3FA"/>
          </w:tcPr>
          <w:p w14:paraId="6D5F4D38" w14:textId="77777777" w:rsidR="006D7DDF" w:rsidRDefault="006D7DDF" w:rsidP="0070283C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Reviewed SIL</w:t>
            </w:r>
          </w:p>
        </w:tc>
        <w:tc>
          <w:tcPr>
            <w:tcW w:w="6195" w:type="dxa"/>
          </w:tcPr>
          <w:p w14:paraId="7C2245A4" w14:textId="77777777" w:rsidR="006D7DDF" w:rsidRPr="00D4186F" w:rsidRDefault="00FD7E0D" w:rsidP="0070283C">
            <w:pPr>
              <w:rPr>
                <w:rFonts w:asciiTheme="minorHAnsi" w:hAnsiTheme="minorHAnsi" w:cs="Arial"/>
                <w:b w:val="0"/>
                <w:bCs w:val="0"/>
              </w:rPr>
            </w:pPr>
            <w:bookmarkStart w:id="11" w:name="reviewed_sil"/>
            <w:bookmarkEnd w:id="11"/>
            <w:r>
              <w:rPr>
                <w:rFonts w:asciiTheme="minorHAnsi" w:hAnsiTheme="minorHAnsi" w:cs="Arial"/>
                <w:b w:val="0"/>
                <w:bCs w:val="0"/>
              </w:rPr>
              <w:t>3</w:t>
            </w:r>
          </w:p>
        </w:tc>
      </w:tr>
      <w:tr w:rsidR="009D30F1" w:rsidRPr="00D4186F" w14:paraId="0F600D2E" w14:textId="77777777" w:rsidTr="0047117C">
        <w:tc>
          <w:tcPr>
            <w:tcW w:w="2821" w:type="dxa"/>
            <w:shd w:val="clear" w:color="auto" w:fill="ECF3FA"/>
          </w:tcPr>
          <w:p w14:paraId="499668C0" w14:textId="77777777" w:rsidR="009D30F1" w:rsidRPr="00D4186F" w:rsidRDefault="00E22A6A" w:rsidP="006D7DDF">
            <w:pPr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 xml:space="preserve">Factors </w:t>
            </w:r>
            <w:r w:rsidR="006D7DDF">
              <w:rPr>
                <w:rFonts w:asciiTheme="minorHAnsi" w:hAnsiTheme="minorHAnsi" w:cs="Arial"/>
              </w:rPr>
              <w:t>that justify increasing the recommended</w:t>
            </w:r>
            <w:r w:rsidRPr="00D4186F">
              <w:rPr>
                <w:rFonts w:asciiTheme="minorHAnsi" w:hAnsiTheme="minorHAnsi" w:cs="Arial"/>
              </w:rPr>
              <w:t xml:space="preserve"> SIL</w:t>
            </w:r>
          </w:p>
        </w:tc>
        <w:tc>
          <w:tcPr>
            <w:tcW w:w="6195" w:type="dxa"/>
          </w:tcPr>
          <w:p w14:paraId="2A3D5E86" w14:textId="77777777" w:rsidR="009D30F1" w:rsidRPr="00D4186F" w:rsidRDefault="00FD7E0D">
            <w:pPr>
              <w:rPr>
                <w:rFonts w:asciiTheme="minorHAnsi" w:hAnsiTheme="minorHAnsi" w:cs="Arial"/>
                <w:b w:val="0"/>
                <w:bCs w:val="0"/>
              </w:rPr>
            </w:pPr>
            <w:bookmarkStart w:id="12" w:name="increase_f"/>
            <w:bookmarkEnd w:id="12"/>
            <w:r>
              <w:rPr>
                <w:rFonts w:asciiTheme="minorHAnsi" w:hAnsiTheme="minorHAnsi" w:cs="Arial"/>
                <w:b w:val="0"/>
                <w:bCs w:val="0"/>
              </w:rPr>
              <w:t>More than one person developing the software</w:t>
            </w:r>
          </w:p>
        </w:tc>
      </w:tr>
      <w:tr w:rsidR="009D30F1" w:rsidRPr="00D4186F" w14:paraId="157DD668" w14:textId="77777777" w:rsidTr="0047117C">
        <w:tc>
          <w:tcPr>
            <w:tcW w:w="2821" w:type="dxa"/>
            <w:shd w:val="clear" w:color="auto" w:fill="ECF3FA"/>
          </w:tcPr>
          <w:p w14:paraId="72E650A9" w14:textId="77777777" w:rsidR="009D30F1" w:rsidRPr="00D4186F" w:rsidRDefault="006D7DDF">
            <w:pPr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 xml:space="preserve">Factors </w:t>
            </w:r>
            <w:r>
              <w:rPr>
                <w:rFonts w:asciiTheme="minorHAnsi" w:hAnsiTheme="minorHAnsi" w:cs="Arial"/>
              </w:rPr>
              <w:t>that justify decreasing the recommended</w:t>
            </w:r>
            <w:r w:rsidRPr="00D4186F">
              <w:rPr>
                <w:rFonts w:asciiTheme="minorHAnsi" w:hAnsiTheme="minorHAnsi" w:cs="Arial"/>
              </w:rPr>
              <w:t xml:space="preserve"> SIL</w:t>
            </w:r>
          </w:p>
        </w:tc>
        <w:tc>
          <w:tcPr>
            <w:tcW w:w="6195" w:type="dxa"/>
          </w:tcPr>
          <w:p w14:paraId="08B15105" w14:textId="77777777" w:rsidR="009D30F1" w:rsidRPr="00D4186F" w:rsidRDefault="00FD7E0D">
            <w:pPr>
              <w:rPr>
                <w:rFonts w:asciiTheme="minorHAnsi" w:hAnsiTheme="minorHAnsi" w:cs="Arial"/>
                <w:b w:val="0"/>
                <w:bCs w:val="0"/>
              </w:rPr>
            </w:pPr>
            <w:bookmarkStart w:id="13" w:name="decrease_f"/>
            <w:bookmarkEnd w:id="13"/>
            <w:r>
              <w:rPr>
                <w:rFonts w:asciiTheme="minorHAnsi" w:hAnsiTheme="minorHAnsi" w:cs="Arial"/>
                <w:b w:val="0"/>
                <w:bCs w:val="0"/>
              </w:rPr>
              <w:t>Modular approach</w:t>
            </w:r>
          </w:p>
        </w:tc>
      </w:tr>
    </w:tbl>
    <w:p w14:paraId="1796FFFE" w14:textId="77777777" w:rsidR="009D30F1" w:rsidRPr="00D4186F" w:rsidRDefault="00B83905" w:rsidP="00D809EB">
      <w:pPr>
        <w:pStyle w:val="Heading3"/>
      </w:pPr>
      <w:r>
        <w:t>Software development</w:t>
      </w:r>
      <w:r w:rsidR="00E22A6A" w:rsidRPr="00D4186F">
        <w:t xml:space="preserve"> plan</w:t>
      </w:r>
      <w:r>
        <w:t xml:space="preserve"> </w:t>
      </w:r>
      <w:r w:rsidR="00813D25">
        <w:t>–</w:t>
      </w:r>
      <w:r>
        <w:t xml:space="preserve"> Requirements</w:t>
      </w:r>
      <w:r w:rsidR="00813D25">
        <w:t xml:space="preserve"> for SIL </w:t>
      </w:r>
      <w:bookmarkStart w:id="14" w:name="Requirements_for_SIL"/>
      <w:bookmarkEnd w:id="14"/>
      <w:r w:rsidR="00FD7E0D"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9"/>
        <w:gridCol w:w="6207"/>
      </w:tblGrid>
      <w:tr w:rsidR="009D30F1" w:rsidRPr="00D4186F" w14:paraId="69E58EB5" w14:textId="77777777" w:rsidTr="0047117C">
        <w:tc>
          <w:tcPr>
            <w:tcW w:w="2860" w:type="dxa"/>
            <w:shd w:val="clear" w:color="auto" w:fill="ECF3FA"/>
          </w:tcPr>
          <w:p w14:paraId="16E76D32" w14:textId="77777777" w:rsidR="009D30F1" w:rsidRPr="00D4186F" w:rsidRDefault="00E22A6A" w:rsidP="00853CC7">
            <w:pPr>
              <w:keepLines/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>User requirements</w:t>
            </w:r>
          </w:p>
        </w:tc>
        <w:tc>
          <w:tcPr>
            <w:tcW w:w="6382" w:type="dxa"/>
          </w:tcPr>
          <w:p w14:paraId="4754DA4D" w14:textId="77777777" w:rsidR="00FD7E0D" w:rsidRDefault="00FD7E0D" w:rsidP="00F45975">
            <w:pPr>
              <w:keepNext/>
              <w:keepLines/>
              <w:rPr>
                <w:rFonts w:asciiTheme="minorHAnsi" w:hAnsiTheme="minorHAnsi" w:cs="Arial"/>
                <w:b w:val="0"/>
                <w:bCs w:val="0"/>
              </w:rPr>
            </w:pPr>
            <w:bookmarkStart w:id="15" w:name="user_requirements"/>
            <w:bookmarkEnd w:id="15"/>
            <w:r>
              <w:rPr>
                <w:rFonts w:asciiTheme="minorHAnsi" w:hAnsiTheme="minorHAnsi" w:cs="Arial"/>
                <w:b w:val="0"/>
                <w:bCs w:val="0"/>
              </w:rPr>
              <w:t>Documented user requirement</w:t>
            </w:r>
          </w:p>
          <w:p w14:paraId="1D478C39" w14:textId="77777777" w:rsidR="00FD7E0D" w:rsidRDefault="00FD7E0D" w:rsidP="00F45975">
            <w:pPr>
              <w:keepNext/>
              <w:keepLines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t>Review by team</w:t>
            </w:r>
          </w:p>
          <w:p w14:paraId="5CDB2EC9" w14:textId="77777777" w:rsidR="00FD7E0D" w:rsidRDefault="00FD7E0D" w:rsidP="00F45975">
            <w:pPr>
              <w:keepNext/>
              <w:keepLines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t>Review by suitably qualified independent person</w:t>
            </w:r>
          </w:p>
          <w:p w14:paraId="5F9ECB2E" w14:textId="77777777" w:rsidR="009D30F1" w:rsidRPr="00D4186F" w:rsidRDefault="00FD7E0D" w:rsidP="00F45975">
            <w:pPr>
              <w:keepNext/>
              <w:keepLines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t>Review by customer or proxy</w:t>
            </w:r>
          </w:p>
        </w:tc>
      </w:tr>
      <w:tr w:rsidR="009D30F1" w:rsidRPr="00D4186F" w14:paraId="17562847" w14:textId="77777777" w:rsidTr="0047117C">
        <w:tc>
          <w:tcPr>
            <w:tcW w:w="2860" w:type="dxa"/>
            <w:shd w:val="clear" w:color="auto" w:fill="ECF3FA"/>
          </w:tcPr>
          <w:p w14:paraId="26A09E48" w14:textId="77777777" w:rsidR="009D30F1" w:rsidRPr="00D4186F" w:rsidRDefault="006D5089" w:rsidP="00853CC7">
            <w:pPr>
              <w:keepLines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Functional requirements</w:t>
            </w:r>
          </w:p>
        </w:tc>
        <w:tc>
          <w:tcPr>
            <w:tcW w:w="6382" w:type="dxa"/>
          </w:tcPr>
          <w:p w14:paraId="7AE4F28A" w14:textId="77777777" w:rsidR="00FD7E0D" w:rsidRDefault="00FD7E0D" w:rsidP="00F45975">
            <w:pPr>
              <w:keepNext/>
              <w:keepLines/>
              <w:rPr>
                <w:rFonts w:asciiTheme="minorHAnsi" w:hAnsiTheme="minorHAnsi" w:cs="Arial"/>
                <w:b w:val="0"/>
                <w:bCs w:val="0"/>
              </w:rPr>
            </w:pPr>
            <w:bookmarkStart w:id="16" w:name="func_requirements"/>
            <w:bookmarkEnd w:id="16"/>
            <w:r>
              <w:rPr>
                <w:rFonts w:asciiTheme="minorHAnsi" w:hAnsiTheme="minorHAnsi" w:cs="Arial"/>
                <w:b w:val="0"/>
                <w:bCs w:val="0"/>
              </w:rPr>
              <w:t>Documented funcional requirements</w:t>
            </w:r>
          </w:p>
          <w:p w14:paraId="3C3995CA" w14:textId="77777777" w:rsidR="00FD7E0D" w:rsidRDefault="00FD7E0D" w:rsidP="00F45975">
            <w:pPr>
              <w:keepNext/>
              <w:keepLines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t>Traceable requirements</w:t>
            </w:r>
          </w:p>
          <w:p w14:paraId="08343164" w14:textId="77777777" w:rsidR="00FD7E0D" w:rsidRDefault="00FD7E0D" w:rsidP="00F45975">
            <w:pPr>
              <w:keepNext/>
              <w:keepLines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t>Review by team</w:t>
            </w:r>
          </w:p>
          <w:p w14:paraId="555775FC" w14:textId="77777777" w:rsidR="009D30F1" w:rsidRPr="00D4186F" w:rsidRDefault="00FD7E0D" w:rsidP="00F45975">
            <w:pPr>
              <w:keepNext/>
              <w:keepLines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t>Review by suitably qualified independent person</w:t>
            </w:r>
          </w:p>
        </w:tc>
      </w:tr>
      <w:tr w:rsidR="009D30F1" w:rsidRPr="00D4186F" w14:paraId="1011642D" w14:textId="77777777" w:rsidTr="0047117C">
        <w:tc>
          <w:tcPr>
            <w:tcW w:w="2860" w:type="dxa"/>
            <w:shd w:val="clear" w:color="auto" w:fill="ECF3FA"/>
          </w:tcPr>
          <w:p w14:paraId="5F53FC90" w14:textId="77777777" w:rsidR="009D30F1" w:rsidRPr="00D4186F" w:rsidRDefault="00E22A6A" w:rsidP="00853CC7">
            <w:pPr>
              <w:keepLines/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>Design</w:t>
            </w:r>
          </w:p>
        </w:tc>
        <w:tc>
          <w:tcPr>
            <w:tcW w:w="6382" w:type="dxa"/>
          </w:tcPr>
          <w:p w14:paraId="340D192C" w14:textId="77777777" w:rsidR="00FD7E0D" w:rsidRDefault="00FD7E0D" w:rsidP="00F45975">
            <w:pPr>
              <w:keepNext/>
              <w:keepLines/>
              <w:rPr>
                <w:rFonts w:asciiTheme="minorHAnsi" w:hAnsiTheme="minorHAnsi" w:cs="Arial"/>
                <w:b w:val="0"/>
                <w:bCs w:val="0"/>
              </w:rPr>
            </w:pPr>
            <w:bookmarkStart w:id="17" w:name="design"/>
            <w:bookmarkEnd w:id="17"/>
            <w:r>
              <w:rPr>
                <w:rFonts w:asciiTheme="minorHAnsi" w:hAnsiTheme="minorHAnsi" w:cs="Arial"/>
                <w:b w:val="0"/>
                <w:bCs w:val="0"/>
              </w:rPr>
              <w:t>Clear and well structured design</w:t>
            </w:r>
          </w:p>
          <w:p w14:paraId="758B864C" w14:textId="77777777" w:rsidR="00FD7E0D" w:rsidRDefault="00FD7E0D" w:rsidP="00F45975">
            <w:pPr>
              <w:keepNext/>
              <w:keepLines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t>Tool support</w:t>
            </w:r>
          </w:p>
          <w:p w14:paraId="04ABFF3C" w14:textId="77777777" w:rsidR="00FD7E0D" w:rsidRDefault="00FD7E0D" w:rsidP="00F45975">
            <w:pPr>
              <w:keepNext/>
              <w:keepLines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t>Review by team</w:t>
            </w:r>
          </w:p>
          <w:p w14:paraId="556B4A62" w14:textId="77777777" w:rsidR="009D30F1" w:rsidRPr="00D4186F" w:rsidRDefault="00FD7E0D" w:rsidP="00F45975">
            <w:pPr>
              <w:keepNext/>
              <w:keepLines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t>Review by suitably qualified independent person</w:t>
            </w:r>
          </w:p>
        </w:tc>
      </w:tr>
      <w:tr w:rsidR="009D30F1" w:rsidRPr="00D4186F" w14:paraId="1FAA8760" w14:textId="77777777" w:rsidTr="0047117C">
        <w:tc>
          <w:tcPr>
            <w:tcW w:w="2860" w:type="dxa"/>
            <w:shd w:val="clear" w:color="auto" w:fill="ECF3FA"/>
          </w:tcPr>
          <w:p w14:paraId="063CCC45" w14:textId="77777777" w:rsidR="009D30F1" w:rsidRPr="00D4186F" w:rsidRDefault="00E22A6A" w:rsidP="00853CC7">
            <w:pPr>
              <w:keepLines/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lastRenderedPageBreak/>
              <w:t>Coding</w:t>
            </w:r>
          </w:p>
        </w:tc>
        <w:tc>
          <w:tcPr>
            <w:tcW w:w="6382" w:type="dxa"/>
          </w:tcPr>
          <w:p w14:paraId="65753633" w14:textId="77777777" w:rsidR="00FD7E0D" w:rsidRDefault="00FD7E0D" w:rsidP="00F45975">
            <w:pPr>
              <w:keepNext/>
              <w:keepLines/>
              <w:rPr>
                <w:rFonts w:asciiTheme="minorHAnsi" w:hAnsiTheme="minorHAnsi" w:cs="Arial"/>
                <w:b w:val="0"/>
                <w:bCs w:val="0"/>
              </w:rPr>
            </w:pPr>
            <w:bookmarkStart w:id="18" w:name="coding"/>
            <w:bookmarkEnd w:id="18"/>
            <w:r>
              <w:rPr>
                <w:rFonts w:asciiTheme="minorHAnsi" w:hAnsiTheme="minorHAnsi" w:cs="Arial"/>
                <w:b w:val="0"/>
                <w:bCs w:val="0"/>
              </w:rPr>
              <w:t>Header to identify program name, author, date and version number</w:t>
            </w:r>
          </w:p>
          <w:p w14:paraId="5CAD3923" w14:textId="77777777" w:rsidR="00FD7E0D" w:rsidRDefault="00FD7E0D" w:rsidP="00F45975">
            <w:pPr>
              <w:keepNext/>
              <w:keepLines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t>Program history</w:t>
            </w:r>
          </w:p>
          <w:p w14:paraId="7C75E228" w14:textId="77777777" w:rsidR="00FD7E0D" w:rsidRDefault="00FD7E0D" w:rsidP="00F45975">
            <w:pPr>
              <w:keepNext/>
              <w:keepLines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t>Coding guidelines</w:t>
            </w:r>
          </w:p>
          <w:p w14:paraId="51720EB1" w14:textId="77777777" w:rsidR="009D30F1" w:rsidRPr="00D4186F" w:rsidRDefault="00FD7E0D" w:rsidP="00F45975">
            <w:pPr>
              <w:keepNext/>
              <w:keepLines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t>Review by team</w:t>
            </w:r>
          </w:p>
        </w:tc>
      </w:tr>
      <w:tr w:rsidR="009D30F1" w:rsidRPr="00D4186F" w14:paraId="478F2A93" w14:textId="77777777" w:rsidTr="0047117C">
        <w:tc>
          <w:tcPr>
            <w:tcW w:w="2860" w:type="dxa"/>
            <w:shd w:val="clear" w:color="auto" w:fill="ECF3FA"/>
          </w:tcPr>
          <w:p w14:paraId="6C183701" w14:textId="77777777" w:rsidR="009D30F1" w:rsidRPr="00D4186F" w:rsidRDefault="00E22A6A" w:rsidP="00853CC7">
            <w:pPr>
              <w:keepLines/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>Verification</w:t>
            </w:r>
          </w:p>
        </w:tc>
        <w:tc>
          <w:tcPr>
            <w:tcW w:w="6382" w:type="dxa"/>
          </w:tcPr>
          <w:p w14:paraId="780305FD" w14:textId="77777777" w:rsidR="00FD7E0D" w:rsidRDefault="00FD7E0D" w:rsidP="00F45975">
            <w:pPr>
              <w:keepNext/>
              <w:keepLines/>
              <w:rPr>
                <w:rFonts w:asciiTheme="minorHAnsi" w:hAnsiTheme="minorHAnsi" w:cs="Arial"/>
                <w:b w:val="0"/>
                <w:bCs w:val="0"/>
              </w:rPr>
            </w:pPr>
            <w:bookmarkStart w:id="19" w:name="verification"/>
            <w:bookmarkEnd w:id="19"/>
            <w:r>
              <w:rPr>
                <w:rFonts w:asciiTheme="minorHAnsi" w:hAnsiTheme="minorHAnsi" w:cs="Arial"/>
                <w:b w:val="0"/>
                <w:bCs w:val="0"/>
              </w:rPr>
              <w:t>Module testing as coding progresses</w:t>
            </w:r>
          </w:p>
          <w:p w14:paraId="2709B904" w14:textId="77777777" w:rsidR="00FD7E0D" w:rsidRDefault="00FD7E0D" w:rsidP="00F45975">
            <w:pPr>
              <w:keepNext/>
              <w:keepLines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t>Effective testing of complete software against specification</w:t>
            </w:r>
          </w:p>
          <w:p w14:paraId="3B0B9CE7" w14:textId="77777777" w:rsidR="009D30F1" w:rsidRPr="00D4186F" w:rsidRDefault="00FD7E0D" w:rsidP="00F45975">
            <w:pPr>
              <w:keepNext/>
              <w:keepLines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t>Review by team</w:t>
            </w:r>
          </w:p>
        </w:tc>
      </w:tr>
      <w:tr w:rsidR="009D30F1" w:rsidRPr="00D4186F" w14:paraId="07585019" w14:textId="77777777" w:rsidTr="0047117C">
        <w:tc>
          <w:tcPr>
            <w:tcW w:w="2860" w:type="dxa"/>
            <w:shd w:val="clear" w:color="auto" w:fill="ECF3FA"/>
          </w:tcPr>
          <w:p w14:paraId="5A612F61" w14:textId="77777777" w:rsidR="009D30F1" w:rsidRPr="00D4186F" w:rsidRDefault="00E22A6A" w:rsidP="00853CC7">
            <w:pPr>
              <w:keepLines/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>Validation</w:t>
            </w:r>
          </w:p>
        </w:tc>
        <w:tc>
          <w:tcPr>
            <w:tcW w:w="6382" w:type="dxa"/>
          </w:tcPr>
          <w:p w14:paraId="5D637E3E" w14:textId="77777777" w:rsidR="00FD7E0D" w:rsidRDefault="00FD7E0D" w:rsidP="00F45975">
            <w:pPr>
              <w:keepNext/>
              <w:keepLines/>
              <w:rPr>
                <w:rFonts w:asciiTheme="minorHAnsi" w:hAnsiTheme="minorHAnsi" w:cs="Arial"/>
                <w:b w:val="0"/>
                <w:bCs w:val="0"/>
              </w:rPr>
            </w:pPr>
            <w:bookmarkStart w:id="20" w:name="validation"/>
            <w:bookmarkEnd w:id="20"/>
            <w:r>
              <w:rPr>
                <w:rFonts w:asciiTheme="minorHAnsi" w:hAnsiTheme="minorHAnsi" w:cs="Arial"/>
                <w:b w:val="0"/>
                <w:bCs w:val="0"/>
              </w:rPr>
              <w:t>Documented testing against specification</w:t>
            </w:r>
          </w:p>
          <w:p w14:paraId="4CEF00D7" w14:textId="77777777" w:rsidR="00FD7E0D" w:rsidRDefault="00FD7E0D" w:rsidP="00F45975">
            <w:pPr>
              <w:keepNext/>
              <w:keepLines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t>Review by team</w:t>
            </w:r>
          </w:p>
          <w:p w14:paraId="08001CAA" w14:textId="77777777" w:rsidR="009D30F1" w:rsidRPr="00D4186F" w:rsidRDefault="00FD7E0D" w:rsidP="00F45975">
            <w:pPr>
              <w:keepNext/>
              <w:keepLines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t>Review by suitably qualified independent person</w:t>
            </w:r>
          </w:p>
        </w:tc>
      </w:tr>
      <w:tr w:rsidR="009D30F1" w:rsidRPr="00D4186F" w14:paraId="2C409AC9" w14:textId="77777777" w:rsidTr="0047117C">
        <w:tc>
          <w:tcPr>
            <w:tcW w:w="2860" w:type="dxa"/>
            <w:shd w:val="clear" w:color="auto" w:fill="ECF3FA"/>
          </w:tcPr>
          <w:p w14:paraId="6205743F" w14:textId="77777777" w:rsidR="009D30F1" w:rsidRPr="00D4186F" w:rsidRDefault="00E22A6A" w:rsidP="00853CC7">
            <w:pPr>
              <w:keepLines/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>Delivery, use and maintenance</w:t>
            </w:r>
          </w:p>
        </w:tc>
        <w:tc>
          <w:tcPr>
            <w:tcW w:w="6382" w:type="dxa"/>
          </w:tcPr>
          <w:p w14:paraId="06497253" w14:textId="77777777" w:rsidR="00FD7E0D" w:rsidRDefault="00FD7E0D" w:rsidP="00F45975">
            <w:pPr>
              <w:keepNext/>
              <w:keepLines/>
              <w:rPr>
                <w:rFonts w:asciiTheme="minorHAnsi" w:hAnsiTheme="minorHAnsi" w:cs="Arial"/>
                <w:b w:val="0"/>
                <w:bCs w:val="0"/>
              </w:rPr>
            </w:pPr>
            <w:bookmarkStart w:id="21" w:name="delivery_use_maintnc"/>
            <w:bookmarkEnd w:id="21"/>
            <w:r>
              <w:rPr>
                <w:rFonts w:asciiTheme="minorHAnsi" w:hAnsiTheme="minorHAnsi" w:cs="Arial"/>
                <w:b w:val="0"/>
                <w:bCs w:val="0"/>
              </w:rPr>
              <w:t>Version control on release</w:t>
            </w:r>
          </w:p>
          <w:p w14:paraId="4AB3A109" w14:textId="77777777" w:rsidR="00FD7E0D" w:rsidRDefault="00FD7E0D" w:rsidP="00F45975">
            <w:pPr>
              <w:keepNext/>
              <w:keepLines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t>Version control before release</w:t>
            </w:r>
          </w:p>
          <w:p w14:paraId="6835A9AA" w14:textId="77777777" w:rsidR="00FD7E0D" w:rsidRDefault="00FD7E0D" w:rsidP="00F45975">
            <w:pPr>
              <w:keepNext/>
              <w:keepLines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t>Bug tracking / error logging</w:t>
            </w:r>
          </w:p>
          <w:p w14:paraId="6DBABEF7" w14:textId="77777777" w:rsidR="00FD7E0D" w:rsidRDefault="00FD7E0D" w:rsidP="00F45975">
            <w:pPr>
              <w:keepNext/>
              <w:keepLines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t>Traceability</w:t>
            </w:r>
          </w:p>
          <w:p w14:paraId="303CEC43" w14:textId="77777777" w:rsidR="009D30F1" w:rsidRPr="00D4186F" w:rsidRDefault="00FD7E0D" w:rsidP="00F45975">
            <w:pPr>
              <w:keepNext/>
              <w:keepLines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t>User documentation</w:t>
            </w:r>
          </w:p>
        </w:tc>
      </w:tr>
    </w:tbl>
    <w:p w14:paraId="457EDFB2" w14:textId="77777777" w:rsidR="009D30F1" w:rsidRPr="00D4186F" w:rsidRDefault="00E22A6A" w:rsidP="00D809EB">
      <w:pPr>
        <w:pStyle w:val="Heading3"/>
      </w:pPr>
      <w:r w:rsidRPr="00D4186F">
        <w:t>Other information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6"/>
        <w:gridCol w:w="614"/>
        <w:gridCol w:w="678"/>
        <w:gridCol w:w="721"/>
        <w:gridCol w:w="1560"/>
        <w:gridCol w:w="3707"/>
      </w:tblGrid>
      <w:tr w:rsidR="009D30F1" w:rsidRPr="00D4186F" w14:paraId="510D03AF" w14:textId="77777777" w:rsidTr="0047117C">
        <w:trPr>
          <w:cantSplit/>
        </w:trPr>
        <w:tc>
          <w:tcPr>
            <w:tcW w:w="1876" w:type="dxa"/>
            <w:tcBorders>
              <w:right w:val="single" w:sz="4" w:space="0" w:color="auto"/>
            </w:tcBorders>
            <w:shd w:val="clear" w:color="auto" w:fill="ECF3FA"/>
          </w:tcPr>
          <w:p w14:paraId="2F587EDD" w14:textId="77777777" w:rsidR="009D30F1" w:rsidRPr="00D4186F" w:rsidRDefault="00E22A6A" w:rsidP="00C636CE">
            <w:pPr>
              <w:pStyle w:val="Heading2"/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>Brief description</w:t>
            </w:r>
          </w:p>
        </w:tc>
        <w:bookmarkStart w:id="22" w:name="Brief_description"/>
        <w:tc>
          <w:tcPr>
            <w:tcW w:w="7280" w:type="dxa"/>
            <w:gridSpan w:val="5"/>
            <w:tcBorders>
              <w:left w:val="single" w:sz="4" w:space="0" w:color="auto"/>
            </w:tcBorders>
          </w:tcPr>
          <w:p w14:paraId="7107BDE6" w14:textId="77777777" w:rsidR="009D30F1" w:rsidRPr="00D4186F" w:rsidRDefault="004F4749" w:rsidP="00C636CE">
            <w:pPr>
              <w:keepNext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Brief_description"/>
                  <w:enabled/>
                  <w:calcOnExit w:val="0"/>
                  <w:textInput/>
                </w:ffData>
              </w:fldChar>
            </w:r>
            <w:r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>
              <w:rPr>
                <w:rFonts w:asciiTheme="minorHAnsi" w:hAnsiTheme="minorHAnsi" w:cs="Arial"/>
                <w:b w:val="0"/>
                <w:bCs w:val="0"/>
              </w:rPr>
            </w:r>
            <w:r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bookmarkStart w:id="23" w:name="_GoBack"/>
            <w:bookmarkEnd w:id="23"/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22"/>
          </w:p>
        </w:tc>
      </w:tr>
      <w:tr w:rsidR="009D30F1" w:rsidRPr="00D4186F" w14:paraId="389E040F" w14:textId="77777777" w:rsidTr="0047117C">
        <w:tc>
          <w:tcPr>
            <w:tcW w:w="1876" w:type="dxa"/>
            <w:tcBorders>
              <w:right w:val="single" w:sz="4" w:space="0" w:color="auto"/>
            </w:tcBorders>
            <w:shd w:val="clear" w:color="auto" w:fill="ECF3FA"/>
          </w:tcPr>
          <w:p w14:paraId="7B533666" w14:textId="77777777" w:rsidR="009D30F1" w:rsidRPr="00D4186F" w:rsidRDefault="00E22A6A" w:rsidP="00C636CE">
            <w:pPr>
              <w:keepNext/>
              <w:spacing w:before="0"/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>Class</w:t>
            </w:r>
          </w:p>
        </w:tc>
        <w:tc>
          <w:tcPr>
            <w:tcW w:w="2013" w:type="dxa"/>
            <w:gridSpan w:val="3"/>
            <w:tcBorders>
              <w:left w:val="single" w:sz="4" w:space="0" w:color="auto"/>
            </w:tcBorders>
          </w:tcPr>
          <w:p w14:paraId="425AE17D" w14:textId="77777777" w:rsidR="009D30F1" w:rsidRPr="00D4186F" w:rsidRDefault="0067062C" w:rsidP="00C636CE">
            <w:pPr>
              <w:keepNext/>
              <w:spacing w:before="0"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Dropdown_class"/>
                  <w:enabled/>
                  <w:calcOnExit w:val="0"/>
                  <w:ddList>
                    <w:listEntry w:val="Iterative"/>
                    <w:listEntry w:val="Standard lifecycle"/>
                    <w:listEntry w:val="Prototype"/>
                    <w:listEntry w:val="Re-engineering"/>
                    <w:listEntry w:val="Redevelopment"/>
                  </w:ddList>
                </w:ffData>
              </w:fldChar>
            </w:r>
            <w:bookmarkStart w:id="24" w:name="Dropdown_class"/>
            <w:r>
              <w:rPr>
                <w:rFonts w:asciiTheme="minorHAnsi" w:hAnsiTheme="minorHAnsi" w:cs="Arial"/>
                <w:b w:val="0"/>
                <w:bCs w:val="0"/>
              </w:rPr>
              <w:instrText xml:space="preserve"> FORMDROPDOWN </w:instrText>
            </w:r>
            <w:r w:rsidR="00FD7E0D">
              <w:rPr>
                <w:rFonts w:asciiTheme="minorHAnsi" w:hAnsiTheme="minorHAnsi" w:cs="Arial"/>
                <w:b w:val="0"/>
                <w:bCs w:val="0"/>
              </w:rPr>
            </w:r>
            <w:r w:rsidR="001562B0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24"/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ECF3FA"/>
          </w:tcPr>
          <w:p w14:paraId="33894AC2" w14:textId="77777777" w:rsidR="009D30F1" w:rsidRPr="00D4186F" w:rsidRDefault="00E22A6A" w:rsidP="00C636CE">
            <w:pPr>
              <w:keepNext/>
              <w:spacing w:before="0"/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>Platform</w:t>
            </w:r>
          </w:p>
        </w:tc>
        <w:tc>
          <w:tcPr>
            <w:tcW w:w="3707" w:type="dxa"/>
            <w:tcBorders>
              <w:left w:val="single" w:sz="4" w:space="0" w:color="auto"/>
            </w:tcBorders>
          </w:tcPr>
          <w:p w14:paraId="3505BFDB" w14:textId="77777777" w:rsidR="009D30F1" w:rsidRPr="00D4186F" w:rsidRDefault="0067062C" w:rsidP="00C636CE">
            <w:pPr>
              <w:keepNext/>
              <w:spacing w:before="0"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platform"/>
                  <w:enabled/>
                  <w:calcOnExit w:val="0"/>
                  <w:textInput/>
                </w:ffData>
              </w:fldChar>
            </w:r>
            <w:bookmarkStart w:id="25" w:name="platform"/>
            <w:r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>
              <w:rPr>
                <w:rFonts w:asciiTheme="minorHAnsi" w:hAnsiTheme="minorHAnsi" w:cs="Arial"/>
                <w:b w:val="0"/>
                <w:bCs w:val="0"/>
              </w:rPr>
            </w:r>
            <w:r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25"/>
          </w:p>
        </w:tc>
      </w:tr>
      <w:tr w:rsidR="009D30F1" w:rsidRPr="00D4186F" w14:paraId="02762059" w14:textId="77777777" w:rsidTr="0047117C">
        <w:tc>
          <w:tcPr>
            <w:tcW w:w="1876" w:type="dxa"/>
            <w:tcBorders>
              <w:right w:val="single" w:sz="4" w:space="0" w:color="auto"/>
            </w:tcBorders>
            <w:shd w:val="clear" w:color="auto" w:fill="ECF3FA"/>
          </w:tcPr>
          <w:p w14:paraId="210E8293" w14:textId="77777777" w:rsidR="009D30F1" w:rsidRPr="00D4186F" w:rsidRDefault="00E22A6A" w:rsidP="00C636CE">
            <w:pPr>
              <w:keepNext/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>Type</w:t>
            </w:r>
          </w:p>
        </w:tc>
        <w:tc>
          <w:tcPr>
            <w:tcW w:w="2013" w:type="dxa"/>
            <w:gridSpan w:val="3"/>
            <w:tcBorders>
              <w:left w:val="single" w:sz="4" w:space="0" w:color="auto"/>
            </w:tcBorders>
          </w:tcPr>
          <w:p w14:paraId="44B4140C" w14:textId="77777777" w:rsidR="009D30F1" w:rsidRPr="00D4186F" w:rsidRDefault="0067062C" w:rsidP="00C636CE">
            <w:pPr>
              <w:keepNext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Dropdown_Type"/>
                  <w:enabled/>
                  <w:calcOnExit w:val="0"/>
                  <w:ddList>
                    <w:listEntry w:val="Program"/>
                    <w:listEntry w:val="Spreadsheet"/>
                    <w:listEntry w:val="Database"/>
                  </w:ddList>
                </w:ffData>
              </w:fldChar>
            </w:r>
            <w:bookmarkStart w:id="26" w:name="Dropdown_Type"/>
            <w:r>
              <w:rPr>
                <w:rFonts w:asciiTheme="minorHAnsi" w:hAnsiTheme="minorHAnsi" w:cs="Arial"/>
                <w:b w:val="0"/>
                <w:bCs w:val="0"/>
              </w:rPr>
              <w:instrText xml:space="preserve"> FORMDROPDOWN </w:instrText>
            </w:r>
            <w:r w:rsidR="00FD7E0D">
              <w:rPr>
                <w:rFonts w:asciiTheme="minorHAnsi" w:hAnsiTheme="minorHAnsi" w:cs="Arial"/>
                <w:b w:val="0"/>
                <w:bCs w:val="0"/>
              </w:rPr>
            </w:r>
            <w:r w:rsidR="001562B0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26"/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ECF3FA"/>
          </w:tcPr>
          <w:p w14:paraId="4B71F79C" w14:textId="77777777" w:rsidR="009D30F1" w:rsidRPr="00D4186F" w:rsidRDefault="00E22A6A" w:rsidP="00C636CE">
            <w:pPr>
              <w:keepNext/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>Language</w:t>
            </w:r>
          </w:p>
        </w:tc>
        <w:tc>
          <w:tcPr>
            <w:tcW w:w="3707" w:type="dxa"/>
            <w:tcBorders>
              <w:left w:val="single" w:sz="4" w:space="0" w:color="auto"/>
            </w:tcBorders>
          </w:tcPr>
          <w:p w14:paraId="6E35010C" w14:textId="77777777" w:rsidR="009D30F1" w:rsidRPr="00D4186F" w:rsidRDefault="0067062C" w:rsidP="00C636CE">
            <w:pPr>
              <w:keepNext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language"/>
                  <w:enabled/>
                  <w:calcOnExit w:val="0"/>
                  <w:textInput/>
                </w:ffData>
              </w:fldChar>
            </w:r>
            <w:bookmarkStart w:id="27" w:name="language"/>
            <w:r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>
              <w:rPr>
                <w:rFonts w:asciiTheme="minorHAnsi" w:hAnsiTheme="minorHAnsi" w:cs="Arial"/>
                <w:b w:val="0"/>
                <w:bCs w:val="0"/>
              </w:rPr>
            </w:r>
            <w:r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27"/>
          </w:p>
        </w:tc>
      </w:tr>
      <w:tr w:rsidR="009D30F1" w:rsidRPr="00D4186F" w14:paraId="7BAFCF28" w14:textId="77777777" w:rsidTr="0047117C">
        <w:tc>
          <w:tcPr>
            <w:tcW w:w="3168" w:type="dxa"/>
            <w:gridSpan w:val="3"/>
            <w:tcBorders>
              <w:bottom w:val="nil"/>
            </w:tcBorders>
            <w:shd w:val="clear" w:color="auto" w:fill="ECF3FA"/>
          </w:tcPr>
          <w:p w14:paraId="08C3BAE5" w14:textId="77777777" w:rsidR="009D30F1" w:rsidRPr="00D4186F" w:rsidRDefault="00E22A6A" w:rsidP="00C636CE">
            <w:pPr>
              <w:keepNext/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>Responsibilities for testing</w:t>
            </w:r>
            <w:r w:rsidR="00D809EB">
              <w:rPr>
                <w:rFonts w:asciiTheme="minorHAnsi" w:hAnsiTheme="minorHAnsi" w:cs="Arial"/>
              </w:rPr>
              <w:br/>
            </w:r>
            <w:r w:rsidRPr="00D4186F">
              <w:rPr>
                <w:rFonts w:asciiTheme="minorHAnsi" w:hAnsiTheme="minorHAnsi" w:cs="Arial"/>
              </w:rPr>
              <w:t>(give details)</w:t>
            </w:r>
          </w:p>
        </w:tc>
        <w:tc>
          <w:tcPr>
            <w:tcW w:w="2281" w:type="dxa"/>
            <w:gridSpan w:val="2"/>
            <w:tcBorders>
              <w:bottom w:val="nil"/>
            </w:tcBorders>
          </w:tcPr>
          <w:p w14:paraId="57E59E63" w14:textId="77777777" w:rsidR="009D30F1" w:rsidRPr="00D4186F" w:rsidRDefault="00E22A6A" w:rsidP="00C636CE">
            <w:pPr>
              <w:keepNext/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 xml:space="preserve">NPL: </w:t>
            </w:r>
            <w:r w:rsidR="0067062C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resp_NPL"/>
                  <w:enabled/>
                  <w:calcOnExit w:val="0"/>
                  <w:textInput/>
                </w:ffData>
              </w:fldChar>
            </w:r>
            <w:bookmarkStart w:id="28" w:name="resp_NPL"/>
            <w:r w:rsidR="0067062C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="0067062C">
              <w:rPr>
                <w:rFonts w:asciiTheme="minorHAnsi" w:hAnsiTheme="minorHAnsi" w:cs="Arial"/>
                <w:b w:val="0"/>
                <w:bCs w:val="0"/>
              </w:rPr>
            </w:r>
            <w:r w:rsidR="0067062C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67062C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28"/>
          </w:p>
        </w:tc>
        <w:tc>
          <w:tcPr>
            <w:tcW w:w="3707" w:type="dxa"/>
            <w:tcBorders>
              <w:bottom w:val="nil"/>
            </w:tcBorders>
          </w:tcPr>
          <w:p w14:paraId="1EFA1978" w14:textId="77777777" w:rsidR="009D30F1" w:rsidRPr="00D4186F" w:rsidRDefault="00E22A6A" w:rsidP="00C636CE">
            <w:pPr>
              <w:keepNext/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 xml:space="preserve">Customer: </w:t>
            </w:r>
            <w:r w:rsidR="0067062C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resp_Customer"/>
                  <w:enabled/>
                  <w:calcOnExit w:val="0"/>
                  <w:textInput/>
                </w:ffData>
              </w:fldChar>
            </w:r>
            <w:bookmarkStart w:id="29" w:name="resp_Customer"/>
            <w:r w:rsidR="0067062C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="0067062C">
              <w:rPr>
                <w:rFonts w:asciiTheme="minorHAnsi" w:hAnsiTheme="minorHAnsi" w:cs="Arial"/>
                <w:b w:val="0"/>
                <w:bCs w:val="0"/>
              </w:rPr>
            </w:r>
            <w:r w:rsidR="0067062C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67062C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29"/>
          </w:p>
        </w:tc>
      </w:tr>
      <w:tr w:rsidR="009D30F1" w:rsidRPr="00D4186F" w14:paraId="6CC43DB3" w14:textId="77777777" w:rsidTr="0047117C">
        <w:tc>
          <w:tcPr>
            <w:tcW w:w="2490" w:type="dxa"/>
            <w:gridSpan w:val="2"/>
            <w:tcBorders>
              <w:right w:val="single" w:sz="4" w:space="0" w:color="auto"/>
            </w:tcBorders>
            <w:shd w:val="clear" w:color="auto" w:fill="ECF3FA"/>
          </w:tcPr>
          <w:p w14:paraId="22AB2513" w14:textId="77777777" w:rsidR="009D30F1" w:rsidRPr="00D4186F" w:rsidRDefault="00E22A6A" w:rsidP="00C636CE">
            <w:pPr>
              <w:keepNext/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>Configuration management</w:t>
            </w:r>
          </w:p>
        </w:tc>
        <w:tc>
          <w:tcPr>
            <w:tcW w:w="6666" w:type="dxa"/>
            <w:gridSpan w:val="4"/>
            <w:tcBorders>
              <w:left w:val="single" w:sz="4" w:space="0" w:color="auto"/>
            </w:tcBorders>
          </w:tcPr>
          <w:p w14:paraId="1ABA00FA" w14:textId="77777777" w:rsidR="009D30F1" w:rsidRPr="00D4186F" w:rsidRDefault="0067062C" w:rsidP="00C636CE">
            <w:pPr>
              <w:keepNext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Conf_management"/>
                  <w:enabled/>
                  <w:calcOnExit w:val="0"/>
                  <w:textInput/>
                </w:ffData>
              </w:fldChar>
            </w:r>
            <w:bookmarkStart w:id="30" w:name="Conf_management"/>
            <w:r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>
              <w:rPr>
                <w:rFonts w:asciiTheme="minorHAnsi" w:hAnsiTheme="minorHAnsi" w:cs="Arial"/>
                <w:b w:val="0"/>
                <w:bCs w:val="0"/>
              </w:rPr>
            </w:r>
            <w:r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30"/>
          </w:p>
        </w:tc>
      </w:tr>
      <w:tr w:rsidR="009D30F1" w:rsidRPr="00D4186F" w14:paraId="79E97378" w14:textId="77777777" w:rsidTr="0047117C">
        <w:tc>
          <w:tcPr>
            <w:tcW w:w="2490" w:type="dxa"/>
            <w:gridSpan w:val="2"/>
            <w:tcBorders>
              <w:right w:val="single" w:sz="4" w:space="0" w:color="auto"/>
            </w:tcBorders>
            <w:shd w:val="clear" w:color="auto" w:fill="ECF3FA"/>
          </w:tcPr>
          <w:p w14:paraId="3F7FF5C9" w14:textId="77777777" w:rsidR="009D30F1" w:rsidRPr="00D4186F" w:rsidRDefault="00E22A6A" w:rsidP="00C636CE">
            <w:pPr>
              <w:keepNext/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>Archiving regime</w:t>
            </w:r>
          </w:p>
        </w:tc>
        <w:tc>
          <w:tcPr>
            <w:tcW w:w="6666" w:type="dxa"/>
            <w:gridSpan w:val="4"/>
            <w:tcBorders>
              <w:left w:val="single" w:sz="4" w:space="0" w:color="auto"/>
            </w:tcBorders>
          </w:tcPr>
          <w:p w14:paraId="2B05004E" w14:textId="77777777" w:rsidR="009D30F1" w:rsidRPr="00D4186F" w:rsidRDefault="0067062C" w:rsidP="00C636CE">
            <w:pPr>
              <w:keepNext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Archiving_regime"/>
                  <w:enabled/>
                  <w:calcOnExit w:val="0"/>
                  <w:textInput/>
                </w:ffData>
              </w:fldChar>
            </w:r>
            <w:bookmarkStart w:id="31" w:name="Archiving_regime"/>
            <w:r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>
              <w:rPr>
                <w:rFonts w:asciiTheme="minorHAnsi" w:hAnsiTheme="minorHAnsi" w:cs="Arial"/>
                <w:b w:val="0"/>
                <w:bCs w:val="0"/>
              </w:rPr>
            </w:r>
            <w:r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31"/>
          </w:p>
        </w:tc>
      </w:tr>
      <w:tr w:rsidR="009D30F1" w:rsidRPr="00D4186F" w14:paraId="437708E9" w14:textId="77777777" w:rsidTr="0047117C">
        <w:tc>
          <w:tcPr>
            <w:tcW w:w="2490" w:type="dxa"/>
            <w:gridSpan w:val="2"/>
            <w:tcBorders>
              <w:right w:val="single" w:sz="4" w:space="0" w:color="auto"/>
            </w:tcBorders>
            <w:shd w:val="clear" w:color="auto" w:fill="ECF3FA"/>
          </w:tcPr>
          <w:p w14:paraId="0BFFB935" w14:textId="77777777" w:rsidR="009D30F1" w:rsidRPr="00D4186F" w:rsidRDefault="00E22A6A" w:rsidP="00C636CE">
            <w:pPr>
              <w:keepNext/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>Release rules</w:t>
            </w:r>
          </w:p>
        </w:tc>
        <w:tc>
          <w:tcPr>
            <w:tcW w:w="6666" w:type="dxa"/>
            <w:gridSpan w:val="4"/>
            <w:tcBorders>
              <w:left w:val="single" w:sz="4" w:space="0" w:color="auto"/>
            </w:tcBorders>
          </w:tcPr>
          <w:p w14:paraId="6C70EE68" w14:textId="77777777" w:rsidR="009D30F1" w:rsidRPr="00D4186F" w:rsidRDefault="0067062C" w:rsidP="00C636CE">
            <w:pPr>
              <w:keepNext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Release_rules"/>
                  <w:enabled/>
                  <w:calcOnExit w:val="0"/>
                  <w:textInput/>
                </w:ffData>
              </w:fldChar>
            </w:r>
            <w:bookmarkStart w:id="32" w:name="Release_rules"/>
            <w:r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>
              <w:rPr>
                <w:rFonts w:asciiTheme="minorHAnsi" w:hAnsiTheme="minorHAnsi" w:cs="Arial"/>
                <w:b w:val="0"/>
                <w:bCs w:val="0"/>
              </w:rPr>
            </w:r>
            <w:r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32"/>
          </w:p>
        </w:tc>
      </w:tr>
      <w:tr w:rsidR="009D30F1" w:rsidRPr="00D4186F" w14:paraId="2EE552FE" w14:textId="77777777" w:rsidTr="0047117C">
        <w:tc>
          <w:tcPr>
            <w:tcW w:w="2490" w:type="dxa"/>
            <w:gridSpan w:val="2"/>
            <w:tcBorders>
              <w:right w:val="single" w:sz="4" w:space="0" w:color="auto"/>
            </w:tcBorders>
            <w:shd w:val="clear" w:color="auto" w:fill="ECF3FA"/>
          </w:tcPr>
          <w:p w14:paraId="489DB9AC" w14:textId="77777777" w:rsidR="009D30F1" w:rsidRPr="00D4186F" w:rsidRDefault="00E22A6A" w:rsidP="00C636CE">
            <w:pPr>
              <w:keepNext/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>Maintenance plan</w:t>
            </w:r>
          </w:p>
        </w:tc>
        <w:tc>
          <w:tcPr>
            <w:tcW w:w="6666" w:type="dxa"/>
            <w:gridSpan w:val="4"/>
            <w:tcBorders>
              <w:left w:val="single" w:sz="4" w:space="0" w:color="auto"/>
            </w:tcBorders>
          </w:tcPr>
          <w:p w14:paraId="65E8CBF5" w14:textId="77777777" w:rsidR="009D30F1" w:rsidRPr="00D4186F" w:rsidRDefault="0067062C" w:rsidP="00C636CE">
            <w:pPr>
              <w:keepNext/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Maintenance_plan"/>
                  <w:enabled/>
                  <w:calcOnExit w:val="0"/>
                  <w:textInput/>
                </w:ffData>
              </w:fldChar>
            </w:r>
            <w:bookmarkStart w:id="33" w:name="Maintenance_plan"/>
            <w:r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>
              <w:rPr>
                <w:rFonts w:asciiTheme="minorHAnsi" w:hAnsiTheme="minorHAnsi" w:cs="Arial"/>
                <w:b w:val="0"/>
                <w:bCs w:val="0"/>
              </w:rPr>
            </w:r>
            <w:r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33"/>
          </w:p>
        </w:tc>
      </w:tr>
    </w:tbl>
    <w:p w14:paraId="2EAD9DB6" w14:textId="77777777" w:rsidR="009D30F1" w:rsidRPr="00D4186F" w:rsidRDefault="00E22A6A" w:rsidP="00D809EB">
      <w:pPr>
        <w:pStyle w:val="Heading3"/>
      </w:pPr>
      <w:r w:rsidRPr="00D4186F">
        <w:br w:type="page"/>
      </w:r>
      <w:r w:rsidRPr="00D4186F">
        <w:lastRenderedPageBreak/>
        <w:t>For first release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75"/>
        <w:gridCol w:w="1253"/>
        <w:gridCol w:w="1374"/>
        <w:gridCol w:w="3328"/>
      </w:tblGrid>
      <w:tr w:rsidR="009D30F1" w:rsidRPr="00D4186F" w14:paraId="6A0DBB8A" w14:textId="77777777" w:rsidTr="0047117C">
        <w:trPr>
          <w:cantSplit/>
        </w:trPr>
        <w:tc>
          <w:tcPr>
            <w:tcW w:w="3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F3FA"/>
          </w:tcPr>
          <w:p w14:paraId="558814E0" w14:textId="77777777" w:rsidR="009D30F1" w:rsidRPr="00D4186F" w:rsidRDefault="00E22A6A">
            <w:pPr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>Result of final review</w:t>
            </w:r>
          </w:p>
        </w:tc>
        <w:tc>
          <w:tcPr>
            <w:tcW w:w="59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5B355" w14:textId="77777777" w:rsidR="009D30F1" w:rsidRPr="00D4186F" w:rsidRDefault="0067062C">
            <w:pPr>
              <w:rPr>
                <w:rFonts w:asciiTheme="minorHAnsi" w:hAnsiTheme="minorHAnsi" w:cs="Arial"/>
                <w:b w:val="0"/>
                <w:bCs w:val="0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Dropdown_final_rev"/>
                  <w:enabled/>
                  <w:calcOnExit w:val="0"/>
                  <w:ddList>
                    <w:listEntry w:val="Not yet completed"/>
                    <w:listEntry w:val="Deliver"/>
                    <w:listEntry w:val="Rewrite"/>
                    <w:listEntry w:val="Abandon"/>
                  </w:ddList>
                </w:ffData>
              </w:fldChar>
            </w:r>
            <w:bookmarkStart w:id="34" w:name="Dropdown_final_rev"/>
            <w:r>
              <w:rPr>
                <w:rFonts w:asciiTheme="minorHAnsi" w:hAnsiTheme="minorHAnsi" w:cs="Arial"/>
                <w:b w:val="0"/>
                <w:bCs w:val="0"/>
              </w:rPr>
              <w:instrText xml:space="preserve"> FORMDROPDOWN </w:instrText>
            </w:r>
            <w:r w:rsidR="00FD7E0D">
              <w:rPr>
                <w:rFonts w:asciiTheme="minorHAnsi" w:hAnsiTheme="minorHAnsi" w:cs="Arial"/>
                <w:b w:val="0"/>
                <w:bCs w:val="0"/>
              </w:rPr>
            </w:r>
            <w:r w:rsidR="001562B0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34"/>
          </w:p>
        </w:tc>
      </w:tr>
      <w:tr w:rsidR="009D30F1" w:rsidRPr="00D4186F" w14:paraId="4AF5C0E5" w14:textId="77777777" w:rsidTr="0047117C">
        <w:trPr>
          <w:cantSplit/>
        </w:trPr>
        <w:tc>
          <w:tcPr>
            <w:tcW w:w="3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F3FA"/>
          </w:tcPr>
          <w:p w14:paraId="2BE07A0C" w14:textId="77777777" w:rsidR="009D30F1" w:rsidRPr="00D4186F" w:rsidRDefault="00E22A6A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>Basis for decision</w:t>
            </w:r>
          </w:p>
        </w:tc>
        <w:tc>
          <w:tcPr>
            <w:tcW w:w="59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6DAD3" w14:textId="77777777" w:rsidR="009D30F1" w:rsidRPr="00D4186F" w:rsidRDefault="0067062C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Basis_decision"/>
                  <w:enabled/>
                  <w:calcOnExit w:val="0"/>
                  <w:textInput/>
                </w:ffData>
              </w:fldChar>
            </w:r>
            <w:bookmarkStart w:id="35" w:name="Basis_decision"/>
            <w:r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>
              <w:rPr>
                <w:rFonts w:asciiTheme="minorHAnsi" w:hAnsiTheme="minorHAnsi" w:cs="Arial"/>
                <w:b w:val="0"/>
                <w:bCs w:val="0"/>
              </w:rPr>
            </w:r>
            <w:r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35"/>
          </w:p>
        </w:tc>
      </w:tr>
      <w:tr w:rsidR="009D30F1" w:rsidRPr="00D4186F" w14:paraId="1B1378AF" w14:textId="77777777" w:rsidTr="0047117C">
        <w:tc>
          <w:tcPr>
            <w:tcW w:w="3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F3FA"/>
          </w:tcPr>
          <w:p w14:paraId="50F5EEC7" w14:textId="77777777" w:rsidR="009D30F1" w:rsidRPr="00D4186F" w:rsidRDefault="00E22A6A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>Approved for release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D61D1E" w14:textId="77777777" w:rsidR="009D30F1" w:rsidRPr="00D4186F" w:rsidRDefault="00E22A6A" w:rsidP="0067062C">
            <w:pPr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 xml:space="preserve">Version: </w:t>
            </w:r>
            <w:r w:rsidR="0067062C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Version_release"/>
                  <w:enabled/>
                  <w:calcOnExit w:val="0"/>
                  <w:textInput/>
                </w:ffData>
              </w:fldChar>
            </w:r>
            <w:bookmarkStart w:id="36" w:name="Version_release"/>
            <w:r w:rsidR="0067062C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="0067062C">
              <w:rPr>
                <w:rFonts w:asciiTheme="minorHAnsi" w:hAnsiTheme="minorHAnsi" w:cs="Arial"/>
                <w:b w:val="0"/>
                <w:bCs w:val="0"/>
              </w:rPr>
            </w:r>
            <w:r w:rsidR="0067062C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67062C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36"/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27ACB1" w14:textId="77777777" w:rsidR="009D30F1" w:rsidRPr="00D4186F" w:rsidRDefault="00E22A6A" w:rsidP="0067062C">
            <w:pPr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 xml:space="preserve">Date: </w:t>
            </w:r>
            <w:r w:rsidR="0067062C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date_release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37" w:name="date_release"/>
            <w:r w:rsidR="0067062C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="0067062C">
              <w:rPr>
                <w:rFonts w:asciiTheme="minorHAnsi" w:hAnsiTheme="minorHAnsi" w:cs="Arial"/>
                <w:b w:val="0"/>
                <w:bCs w:val="0"/>
              </w:rPr>
            </w:r>
            <w:r w:rsidR="0067062C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67062C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37"/>
          </w:p>
        </w:tc>
        <w:tc>
          <w:tcPr>
            <w:tcW w:w="33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8BCE5" w14:textId="77777777" w:rsidR="009D30F1" w:rsidRPr="00D4186F" w:rsidRDefault="0067062C" w:rsidP="0067062C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Approved by</w:t>
            </w:r>
            <w:r w:rsidR="00E22A6A" w:rsidRPr="00D4186F">
              <w:rPr>
                <w:rFonts w:asciiTheme="minorHAnsi" w:hAnsiTheme="minorHAnsi" w:cs="Arial"/>
              </w:rPr>
              <w:t xml:space="preserve">: </w:t>
            </w:r>
            <w:r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approved_by_release"/>
                  <w:enabled/>
                  <w:calcOnExit w:val="0"/>
                  <w:textInput/>
                </w:ffData>
              </w:fldChar>
            </w:r>
            <w:bookmarkStart w:id="38" w:name="approved_by_release"/>
            <w:r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>
              <w:rPr>
                <w:rFonts w:asciiTheme="minorHAnsi" w:hAnsiTheme="minorHAnsi" w:cs="Arial"/>
                <w:b w:val="0"/>
                <w:bCs w:val="0"/>
              </w:rPr>
            </w:r>
            <w:r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38"/>
          </w:p>
        </w:tc>
      </w:tr>
    </w:tbl>
    <w:p w14:paraId="550993BC" w14:textId="77777777" w:rsidR="009D30F1" w:rsidRPr="00D4186F" w:rsidRDefault="00E22A6A" w:rsidP="00D809EB">
      <w:pPr>
        <w:pStyle w:val="Heading3"/>
      </w:pPr>
      <w:r w:rsidRPr="00D4186F">
        <w:t>Subsequent releases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75"/>
        <w:gridCol w:w="1253"/>
        <w:gridCol w:w="1364"/>
        <w:gridCol w:w="3338"/>
      </w:tblGrid>
      <w:tr w:rsidR="009D30F1" w:rsidRPr="00D4186F" w14:paraId="2D495198" w14:textId="77777777" w:rsidTr="0047117C">
        <w:trPr>
          <w:tblHeader/>
        </w:trPr>
        <w:tc>
          <w:tcPr>
            <w:tcW w:w="3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F3FA"/>
          </w:tcPr>
          <w:p w14:paraId="6B757C0B" w14:textId="77777777" w:rsidR="009D30F1" w:rsidRPr="00D4186F" w:rsidRDefault="00E22A6A">
            <w:pPr>
              <w:keepNext/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>Outline changes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F3FA"/>
          </w:tcPr>
          <w:p w14:paraId="1524AFA7" w14:textId="77777777" w:rsidR="009D30F1" w:rsidRPr="00D4186F" w:rsidRDefault="00E22A6A">
            <w:pPr>
              <w:keepNext/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>Version</w:t>
            </w:r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F3FA"/>
          </w:tcPr>
          <w:p w14:paraId="3B7364AC" w14:textId="77777777" w:rsidR="009D30F1" w:rsidRPr="00D4186F" w:rsidRDefault="00E22A6A">
            <w:pPr>
              <w:keepNext/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>Date</w:t>
            </w:r>
          </w:p>
        </w:tc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F3FA"/>
          </w:tcPr>
          <w:p w14:paraId="54E9ED81" w14:textId="77777777" w:rsidR="009D30F1" w:rsidRPr="00D4186F" w:rsidRDefault="00E22A6A">
            <w:pPr>
              <w:keepNext/>
              <w:rPr>
                <w:rFonts w:asciiTheme="minorHAnsi" w:hAnsiTheme="minorHAnsi" w:cs="Arial"/>
              </w:rPr>
            </w:pPr>
            <w:r w:rsidRPr="00D4186F">
              <w:rPr>
                <w:rFonts w:asciiTheme="minorHAnsi" w:hAnsiTheme="minorHAnsi" w:cs="Arial"/>
              </w:rPr>
              <w:t>Signed</w:t>
            </w:r>
          </w:p>
        </w:tc>
      </w:tr>
      <w:tr w:rsidR="009D30F1" w:rsidRPr="00D4186F" w14:paraId="4E347030" w14:textId="77777777">
        <w:tc>
          <w:tcPr>
            <w:tcW w:w="3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CC04FD" w14:textId="77777777" w:rsidR="009D30F1" w:rsidRPr="00D4186F" w:rsidRDefault="00E22A6A">
            <w:pPr>
              <w:keepNext/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bookmarkStart w:id="39" w:name="Text43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39"/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E856C5" w14:textId="77777777" w:rsidR="009D30F1" w:rsidRPr="00D4186F" w:rsidRDefault="00E22A6A">
            <w:pPr>
              <w:keepNext/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59CF5" w14:textId="77777777" w:rsidR="009D30F1" w:rsidRPr="00D4186F" w:rsidRDefault="00E22A6A">
            <w:pPr>
              <w:keepNext/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</w:p>
        </w:tc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3313B" w14:textId="77777777" w:rsidR="009D30F1" w:rsidRPr="00D4186F" w:rsidRDefault="00E22A6A">
            <w:pPr>
              <w:keepNext/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</w:p>
        </w:tc>
      </w:tr>
      <w:tr w:rsidR="009D30F1" w:rsidRPr="00D4186F" w14:paraId="3F2B2166" w14:textId="77777777">
        <w:tc>
          <w:tcPr>
            <w:tcW w:w="3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C0AD6A" w14:textId="77777777" w:rsidR="009D30F1" w:rsidRPr="00D4186F" w:rsidRDefault="00E22A6A">
            <w:pPr>
              <w:keepNext/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bookmarkStart w:id="40" w:name="Text47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40"/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99C65" w14:textId="77777777" w:rsidR="009D30F1" w:rsidRPr="00D4186F" w:rsidRDefault="00E22A6A">
            <w:pPr>
              <w:keepNext/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bookmarkStart w:id="41" w:name="Text48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41"/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17CD9" w14:textId="77777777" w:rsidR="009D30F1" w:rsidRPr="00D4186F" w:rsidRDefault="00E22A6A">
            <w:pPr>
              <w:keepNext/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49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42" w:name="Text49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42"/>
          </w:p>
        </w:tc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F667A" w14:textId="77777777" w:rsidR="009D30F1" w:rsidRPr="00D4186F" w:rsidRDefault="00E22A6A">
            <w:pPr>
              <w:keepNext/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bookmarkStart w:id="43" w:name="Text50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43"/>
          </w:p>
        </w:tc>
      </w:tr>
      <w:tr w:rsidR="009D30F1" w:rsidRPr="00D4186F" w14:paraId="7DE22A64" w14:textId="77777777">
        <w:tc>
          <w:tcPr>
            <w:tcW w:w="3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D200A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bookmarkStart w:id="44" w:name="Text51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44"/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3259B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bookmarkStart w:id="45" w:name="Text52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45"/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67C74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53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46" w:name="Text53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46"/>
          </w:p>
        </w:tc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1637A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bookmarkStart w:id="47" w:name="Text54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47"/>
          </w:p>
        </w:tc>
      </w:tr>
      <w:tr w:rsidR="009D30F1" w:rsidRPr="00D4186F" w14:paraId="0AD2A018" w14:textId="77777777">
        <w:tc>
          <w:tcPr>
            <w:tcW w:w="3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12DE5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bookmarkStart w:id="48" w:name="Text55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48"/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A95DD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bookmarkStart w:id="49" w:name="Text56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49"/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E419CC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57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50" w:name="Text57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50"/>
          </w:p>
        </w:tc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E9122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bookmarkStart w:id="51" w:name="Text58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51"/>
          </w:p>
        </w:tc>
      </w:tr>
      <w:tr w:rsidR="009D30F1" w:rsidRPr="00D4186F" w14:paraId="185A743F" w14:textId="77777777">
        <w:tc>
          <w:tcPr>
            <w:tcW w:w="3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46AEC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bookmarkStart w:id="52" w:name="Text59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52"/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6AE09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bookmarkStart w:id="53" w:name="Text60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53"/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F61FE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61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54" w:name="Text61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54"/>
          </w:p>
        </w:tc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7F1522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62"/>
                  <w:enabled/>
                  <w:calcOnExit w:val="0"/>
                  <w:textInput/>
                </w:ffData>
              </w:fldChar>
            </w:r>
            <w:bookmarkStart w:id="55" w:name="Text62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55"/>
          </w:p>
        </w:tc>
      </w:tr>
      <w:tr w:rsidR="009D30F1" w:rsidRPr="00D4186F" w14:paraId="1CA24503" w14:textId="77777777">
        <w:tc>
          <w:tcPr>
            <w:tcW w:w="3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A65E2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63"/>
                  <w:enabled/>
                  <w:calcOnExit w:val="0"/>
                  <w:textInput/>
                </w:ffData>
              </w:fldChar>
            </w:r>
            <w:bookmarkStart w:id="56" w:name="Text63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56"/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937681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bookmarkStart w:id="57" w:name="Text64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57"/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35FFD0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65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58" w:name="Text65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58"/>
          </w:p>
        </w:tc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3BD4E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66"/>
                  <w:enabled/>
                  <w:calcOnExit w:val="0"/>
                  <w:textInput/>
                </w:ffData>
              </w:fldChar>
            </w:r>
            <w:bookmarkStart w:id="59" w:name="Text66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59"/>
          </w:p>
        </w:tc>
      </w:tr>
      <w:tr w:rsidR="009D30F1" w:rsidRPr="00D4186F" w14:paraId="01C2957A" w14:textId="77777777">
        <w:tc>
          <w:tcPr>
            <w:tcW w:w="3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E383E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bookmarkStart w:id="60" w:name="Text67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60"/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006630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68"/>
                  <w:enabled/>
                  <w:calcOnExit w:val="0"/>
                  <w:textInput/>
                </w:ffData>
              </w:fldChar>
            </w:r>
            <w:bookmarkStart w:id="61" w:name="Text68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61"/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CF3BC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69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62" w:name="Text69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62"/>
          </w:p>
        </w:tc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F6B42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70"/>
                  <w:enabled/>
                  <w:calcOnExit w:val="0"/>
                  <w:textInput/>
                </w:ffData>
              </w:fldChar>
            </w:r>
            <w:bookmarkStart w:id="63" w:name="Text70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63"/>
          </w:p>
        </w:tc>
      </w:tr>
      <w:tr w:rsidR="009D30F1" w:rsidRPr="00D4186F" w14:paraId="1809FE19" w14:textId="77777777">
        <w:tc>
          <w:tcPr>
            <w:tcW w:w="3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D1C46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bookmarkStart w:id="64" w:name="Text71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64"/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270B0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bookmarkStart w:id="65" w:name="Text72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65"/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89F6D1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73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66" w:name="Text73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66"/>
          </w:p>
        </w:tc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CE7276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bookmarkStart w:id="67" w:name="Text74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67"/>
          </w:p>
        </w:tc>
      </w:tr>
      <w:tr w:rsidR="009D30F1" w:rsidRPr="00D4186F" w14:paraId="5C2D23B8" w14:textId="77777777">
        <w:tc>
          <w:tcPr>
            <w:tcW w:w="3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5C7D8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75"/>
                  <w:enabled/>
                  <w:calcOnExit w:val="0"/>
                  <w:textInput/>
                </w:ffData>
              </w:fldChar>
            </w:r>
            <w:bookmarkStart w:id="68" w:name="Text75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68"/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B07D3E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76"/>
                  <w:enabled/>
                  <w:calcOnExit w:val="0"/>
                  <w:textInput/>
                </w:ffData>
              </w:fldChar>
            </w:r>
            <w:bookmarkStart w:id="69" w:name="Text76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69"/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169D8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77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70" w:name="Text77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70"/>
          </w:p>
        </w:tc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0677C2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78"/>
                  <w:enabled/>
                  <w:calcOnExit w:val="0"/>
                  <w:textInput/>
                </w:ffData>
              </w:fldChar>
            </w:r>
            <w:bookmarkStart w:id="71" w:name="Text78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71"/>
          </w:p>
        </w:tc>
      </w:tr>
      <w:tr w:rsidR="009D30F1" w:rsidRPr="00D4186F" w14:paraId="12EA4B90" w14:textId="77777777">
        <w:tc>
          <w:tcPr>
            <w:tcW w:w="3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0264E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79"/>
                  <w:enabled/>
                  <w:calcOnExit w:val="0"/>
                  <w:textInput/>
                </w:ffData>
              </w:fldChar>
            </w:r>
            <w:bookmarkStart w:id="72" w:name="Text79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72"/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8A5DB8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bookmarkStart w:id="73" w:name="Text80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73"/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A3E72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81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74" w:name="Text81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74"/>
          </w:p>
        </w:tc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A9D1D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82"/>
                  <w:enabled/>
                  <w:calcOnExit w:val="0"/>
                  <w:textInput/>
                </w:ffData>
              </w:fldChar>
            </w:r>
            <w:bookmarkStart w:id="75" w:name="Text82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75"/>
          </w:p>
        </w:tc>
      </w:tr>
      <w:tr w:rsidR="009D30F1" w:rsidRPr="00D4186F" w14:paraId="3BF8B80A" w14:textId="77777777">
        <w:tc>
          <w:tcPr>
            <w:tcW w:w="3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6187B0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83"/>
                  <w:enabled/>
                  <w:calcOnExit w:val="0"/>
                  <w:textInput/>
                </w:ffData>
              </w:fldChar>
            </w:r>
            <w:bookmarkStart w:id="76" w:name="Text83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76"/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F4380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84"/>
                  <w:enabled/>
                  <w:calcOnExit w:val="0"/>
                  <w:textInput/>
                </w:ffData>
              </w:fldChar>
            </w:r>
            <w:bookmarkStart w:id="77" w:name="Text84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77"/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D7A29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85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78" w:name="Text85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78"/>
          </w:p>
        </w:tc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746FFC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bookmarkStart w:id="79" w:name="Text86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79"/>
          </w:p>
        </w:tc>
      </w:tr>
      <w:tr w:rsidR="009D30F1" w:rsidRPr="00D4186F" w14:paraId="0D40AB04" w14:textId="77777777">
        <w:tc>
          <w:tcPr>
            <w:tcW w:w="3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B938E4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87"/>
                  <w:enabled/>
                  <w:calcOnExit w:val="0"/>
                  <w:textInput/>
                </w:ffData>
              </w:fldChar>
            </w:r>
            <w:bookmarkStart w:id="80" w:name="Text87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80"/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853D4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bookmarkStart w:id="81" w:name="Text88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81"/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44AD0E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89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82" w:name="Text89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82"/>
          </w:p>
        </w:tc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AFBF09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90"/>
                  <w:enabled/>
                  <w:calcOnExit w:val="0"/>
                  <w:textInput/>
                </w:ffData>
              </w:fldChar>
            </w:r>
            <w:bookmarkStart w:id="83" w:name="Text90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83"/>
          </w:p>
        </w:tc>
      </w:tr>
      <w:tr w:rsidR="009D30F1" w:rsidRPr="00D4186F" w14:paraId="1ADE67D3" w14:textId="77777777">
        <w:tc>
          <w:tcPr>
            <w:tcW w:w="3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D7DC4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91"/>
                  <w:enabled/>
                  <w:calcOnExit w:val="0"/>
                  <w:textInput/>
                </w:ffData>
              </w:fldChar>
            </w:r>
            <w:bookmarkStart w:id="84" w:name="Text91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84"/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FE7C5B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92"/>
                  <w:enabled/>
                  <w:calcOnExit w:val="0"/>
                  <w:textInput/>
                </w:ffData>
              </w:fldChar>
            </w:r>
            <w:bookmarkStart w:id="85" w:name="Text92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85"/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F572B8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93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86" w:name="Text93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86"/>
          </w:p>
        </w:tc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3ED782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94"/>
                  <w:enabled/>
                  <w:calcOnExit w:val="0"/>
                  <w:textInput/>
                </w:ffData>
              </w:fldChar>
            </w:r>
            <w:bookmarkStart w:id="87" w:name="Text94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87"/>
          </w:p>
        </w:tc>
      </w:tr>
      <w:tr w:rsidR="009D30F1" w:rsidRPr="00D4186F" w14:paraId="78337108" w14:textId="77777777">
        <w:tc>
          <w:tcPr>
            <w:tcW w:w="3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1DC12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95"/>
                  <w:enabled/>
                  <w:calcOnExit w:val="0"/>
                  <w:textInput/>
                </w:ffData>
              </w:fldChar>
            </w:r>
            <w:bookmarkStart w:id="88" w:name="Text95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88"/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A49740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96"/>
                  <w:enabled/>
                  <w:calcOnExit w:val="0"/>
                  <w:textInput/>
                </w:ffData>
              </w:fldChar>
            </w:r>
            <w:bookmarkStart w:id="89" w:name="Text96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89"/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B3DA0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97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90" w:name="Text97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90"/>
          </w:p>
        </w:tc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8818FC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98"/>
                  <w:enabled/>
                  <w:calcOnExit w:val="0"/>
                  <w:textInput/>
                </w:ffData>
              </w:fldChar>
            </w:r>
            <w:bookmarkStart w:id="91" w:name="Text98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91"/>
          </w:p>
        </w:tc>
      </w:tr>
      <w:tr w:rsidR="009D30F1" w:rsidRPr="00D4186F" w14:paraId="62937656" w14:textId="77777777">
        <w:tc>
          <w:tcPr>
            <w:tcW w:w="3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438EA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99"/>
                  <w:enabled/>
                  <w:calcOnExit w:val="0"/>
                  <w:textInput/>
                </w:ffData>
              </w:fldChar>
            </w:r>
            <w:bookmarkStart w:id="92" w:name="Text99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92"/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3885056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100"/>
                  <w:enabled/>
                  <w:calcOnExit w:val="0"/>
                  <w:textInput/>
                </w:ffData>
              </w:fldChar>
            </w:r>
            <w:bookmarkStart w:id="93" w:name="Text100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93"/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7EB93A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101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94" w:name="Text101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94"/>
          </w:p>
        </w:tc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4B293" w14:textId="77777777" w:rsidR="009D30F1" w:rsidRPr="00D4186F" w:rsidRDefault="00E22A6A">
            <w:pPr>
              <w:rPr>
                <w:rFonts w:asciiTheme="minorHAnsi" w:hAnsiTheme="minorHAnsi" w:cs="Arial"/>
                <w:b w:val="0"/>
                <w:bCs w:val="0"/>
              </w:rPr>
            </w:pP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begin">
                <w:ffData>
                  <w:name w:val="Text102"/>
                  <w:enabled/>
                  <w:calcOnExit w:val="0"/>
                  <w:textInput/>
                </w:ffData>
              </w:fldChar>
            </w:r>
            <w:bookmarkStart w:id="95" w:name="Text102"/>
            <w:r w:rsidRPr="00D4186F">
              <w:rPr>
                <w:rFonts w:asciiTheme="minorHAnsi" w:hAnsiTheme="minorHAnsi" w:cs="Arial"/>
                <w:b w:val="0"/>
                <w:bCs w:val="0"/>
              </w:rPr>
              <w:instrText xml:space="preserve"> FORMTEXT </w:instrText>
            </w:r>
            <w:r w:rsidRPr="00D4186F">
              <w:rPr>
                <w:rFonts w:asciiTheme="minorHAnsi" w:hAnsiTheme="minorHAnsi" w:cs="Arial"/>
                <w:b w:val="0"/>
                <w:bCs w:val="0"/>
              </w:rPr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separate"/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="00FD7E0D">
              <w:rPr>
                <w:rFonts w:asciiTheme="minorHAnsi" w:hAnsiTheme="minorHAnsi" w:cs="Arial"/>
                <w:b w:val="0"/>
                <w:bCs w:val="0"/>
              </w:rPr>
              <w:t> </w:t>
            </w:r>
            <w:r w:rsidRPr="00D4186F">
              <w:rPr>
                <w:rFonts w:asciiTheme="minorHAnsi" w:hAnsiTheme="minorHAnsi" w:cs="Arial"/>
                <w:b w:val="0"/>
                <w:bCs w:val="0"/>
              </w:rPr>
              <w:fldChar w:fldCharType="end"/>
            </w:r>
            <w:bookmarkEnd w:id="95"/>
          </w:p>
        </w:tc>
      </w:tr>
    </w:tbl>
    <w:p w14:paraId="4E2F9F47" w14:textId="77777777" w:rsidR="009D30F1" w:rsidRPr="00D4186F" w:rsidRDefault="009D30F1">
      <w:pPr>
        <w:rPr>
          <w:rFonts w:asciiTheme="minorHAnsi" w:hAnsiTheme="minorHAnsi" w:cs="Arial"/>
        </w:rPr>
      </w:pPr>
    </w:p>
    <w:sectPr w:rsidR="009D30F1" w:rsidRPr="00D4186F" w:rsidSect="00700D09">
      <w:headerReference w:type="even" r:id="rId11"/>
      <w:headerReference w:type="default" r:id="rId12"/>
      <w:footerReference w:type="default" r:id="rId13"/>
      <w:pgSz w:w="11906" w:h="16838"/>
      <w:pgMar w:top="1418" w:right="1440" w:bottom="1135" w:left="1440" w:header="720" w:footer="503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4E4E2C" w14:textId="77777777" w:rsidR="001562B0" w:rsidRDefault="001562B0">
      <w:pPr>
        <w:spacing w:before="0" w:after="0"/>
      </w:pPr>
      <w:r>
        <w:separator/>
      </w:r>
    </w:p>
  </w:endnote>
  <w:endnote w:type="continuationSeparator" w:id="0">
    <w:p w14:paraId="79814D6D" w14:textId="77777777" w:rsidR="001562B0" w:rsidRDefault="001562B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6DC71" w14:textId="77777777" w:rsidR="00D809EB" w:rsidRPr="00D809EB" w:rsidRDefault="00D809EB" w:rsidP="001F3723">
    <w:pPr>
      <w:pStyle w:val="Footer"/>
      <w:tabs>
        <w:tab w:val="clear" w:pos="4153"/>
        <w:tab w:val="clear" w:pos="8306"/>
        <w:tab w:val="right" w:pos="8944"/>
      </w:tabs>
      <w:rPr>
        <w:rFonts w:asciiTheme="minorHAnsi" w:hAnsiTheme="minorHAnsi"/>
        <w:b w:val="0"/>
        <w:bCs w:val="0"/>
        <w:sz w:val="18"/>
      </w:rPr>
    </w:pPr>
    <w:r w:rsidRPr="00D809EB">
      <w:rPr>
        <w:rFonts w:asciiTheme="minorHAnsi" w:hAnsiTheme="minorHAnsi"/>
        <w:b w:val="0"/>
        <w:bCs w:val="0"/>
        <w:sz w:val="18"/>
      </w:rPr>
      <w:t>QF-59, Issue 7, November 2019</w:t>
    </w:r>
    <w:r w:rsidRPr="00D809EB">
      <w:rPr>
        <w:rFonts w:asciiTheme="minorHAnsi" w:hAnsiTheme="minorHAnsi"/>
        <w:b w:val="0"/>
        <w:bCs w:val="0"/>
        <w:sz w:val="18"/>
      </w:rPr>
      <w:tab/>
      <w:t xml:space="preserve">Page </w:t>
    </w:r>
    <w:r w:rsidRPr="00D809EB">
      <w:rPr>
        <w:rFonts w:asciiTheme="minorHAnsi" w:hAnsiTheme="minorHAnsi"/>
        <w:b w:val="0"/>
        <w:bCs w:val="0"/>
        <w:sz w:val="18"/>
      </w:rPr>
      <w:fldChar w:fldCharType="begin"/>
    </w:r>
    <w:r w:rsidRPr="00D809EB">
      <w:rPr>
        <w:rFonts w:asciiTheme="minorHAnsi" w:hAnsiTheme="minorHAnsi"/>
        <w:b w:val="0"/>
        <w:bCs w:val="0"/>
        <w:sz w:val="18"/>
      </w:rPr>
      <w:instrText xml:space="preserve"> PAGE  \* MERGEFORMAT </w:instrText>
    </w:r>
    <w:r w:rsidRPr="00D809EB">
      <w:rPr>
        <w:rFonts w:asciiTheme="minorHAnsi" w:hAnsiTheme="minorHAnsi"/>
        <w:b w:val="0"/>
        <w:bCs w:val="0"/>
        <w:sz w:val="18"/>
      </w:rPr>
      <w:fldChar w:fldCharType="separate"/>
    </w:r>
    <w:r w:rsidRPr="00D809EB">
      <w:rPr>
        <w:rFonts w:asciiTheme="minorHAnsi" w:hAnsiTheme="minorHAnsi"/>
        <w:b w:val="0"/>
        <w:bCs w:val="0"/>
        <w:sz w:val="18"/>
      </w:rPr>
      <w:t>1</w:t>
    </w:r>
    <w:r w:rsidRPr="00D809EB">
      <w:rPr>
        <w:rFonts w:asciiTheme="minorHAnsi" w:hAnsiTheme="minorHAnsi"/>
        <w:b w:val="0"/>
        <w:bCs w:val="0"/>
        <w:sz w:val="18"/>
      </w:rPr>
      <w:fldChar w:fldCharType="end"/>
    </w:r>
    <w:r w:rsidRPr="00D809EB">
      <w:rPr>
        <w:rFonts w:asciiTheme="minorHAnsi" w:hAnsiTheme="minorHAnsi"/>
        <w:b w:val="0"/>
        <w:bCs w:val="0"/>
        <w:sz w:val="18"/>
      </w:rPr>
      <w:t xml:space="preserve"> of </w:t>
    </w:r>
    <w:r w:rsidRPr="00D809EB">
      <w:rPr>
        <w:rFonts w:asciiTheme="minorHAnsi" w:hAnsiTheme="minorHAnsi"/>
        <w:b w:val="0"/>
        <w:bCs w:val="0"/>
        <w:sz w:val="18"/>
      </w:rPr>
      <w:fldChar w:fldCharType="begin"/>
    </w:r>
    <w:r w:rsidRPr="00D809EB">
      <w:rPr>
        <w:rFonts w:asciiTheme="minorHAnsi" w:hAnsiTheme="minorHAnsi"/>
        <w:b w:val="0"/>
        <w:bCs w:val="0"/>
        <w:sz w:val="18"/>
      </w:rPr>
      <w:instrText xml:space="preserve"> NUMPAGES  \* MERGEFORMAT </w:instrText>
    </w:r>
    <w:r w:rsidRPr="00D809EB">
      <w:rPr>
        <w:rFonts w:asciiTheme="minorHAnsi" w:hAnsiTheme="minorHAnsi"/>
        <w:b w:val="0"/>
        <w:bCs w:val="0"/>
        <w:sz w:val="18"/>
      </w:rPr>
      <w:fldChar w:fldCharType="separate"/>
    </w:r>
    <w:r w:rsidRPr="00D809EB">
      <w:rPr>
        <w:rFonts w:asciiTheme="minorHAnsi" w:hAnsiTheme="minorHAnsi"/>
        <w:b w:val="0"/>
        <w:bCs w:val="0"/>
        <w:sz w:val="18"/>
      </w:rPr>
      <w:t>3</w:t>
    </w:r>
    <w:r w:rsidRPr="00D809EB">
      <w:rPr>
        <w:rFonts w:asciiTheme="minorHAnsi" w:hAnsiTheme="minorHAnsi"/>
        <w:b w:val="0"/>
        <w:bCs w:val="0"/>
        <w:sz w:val="18"/>
      </w:rPr>
      <w:fldChar w:fldCharType="end"/>
    </w:r>
    <w:r w:rsidRPr="00D809EB">
      <w:rPr>
        <w:rFonts w:asciiTheme="minorHAnsi" w:hAnsiTheme="minorHAnsi"/>
        <w:b w:val="0"/>
        <w:bCs w:val="0"/>
        <w:sz w:val="18"/>
      </w:rPr>
      <w:tab/>
    </w:r>
    <w:r w:rsidRPr="00D809EB">
      <w:rPr>
        <w:rFonts w:asciiTheme="minorHAnsi" w:hAnsiTheme="minorHAnsi"/>
        <w:b w:val="0"/>
        <w:bCs w:val="0"/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AFF67A" w14:textId="77777777" w:rsidR="001562B0" w:rsidRDefault="001562B0">
      <w:pPr>
        <w:spacing w:before="0" w:after="0"/>
      </w:pPr>
      <w:r>
        <w:separator/>
      </w:r>
    </w:p>
  </w:footnote>
  <w:footnote w:type="continuationSeparator" w:id="0">
    <w:p w14:paraId="2C849BED" w14:textId="77777777" w:rsidR="001562B0" w:rsidRDefault="001562B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86A9F" w14:textId="77777777" w:rsidR="00D809EB" w:rsidRDefault="00D809EB"/>
  <w:p w14:paraId="0AAF1B00" w14:textId="77777777" w:rsidR="00D809EB" w:rsidRDefault="00D809EB"/>
  <w:p w14:paraId="7AAB7C2E" w14:textId="77777777" w:rsidR="00D809EB" w:rsidRDefault="00D809EB"/>
  <w:p w14:paraId="1FC7DEDC" w14:textId="77777777" w:rsidR="00D809EB" w:rsidRDefault="00D809EB"/>
  <w:p w14:paraId="51BD51FF" w14:textId="77777777" w:rsidR="00D809EB" w:rsidRDefault="00D809EB"/>
  <w:p w14:paraId="66FF86B1" w14:textId="77777777" w:rsidR="00D809EB" w:rsidRDefault="00D809EB"/>
  <w:p w14:paraId="73DF1315" w14:textId="77777777" w:rsidR="00D809EB" w:rsidRDefault="00D809E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A87ED" w14:textId="77777777" w:rsidR="00D809EB" w:rsidRPr="00D809EB" w:rsidRDefault="00D809EB" w:rsidP="00D809EB">
    <w:pPr>
      <w:pStyle w:val="Header"/>
      <w:tabs>
        <w:tab w:val="clear" w:pos="4153"/>
        <w:tab w:val="clear" w:pos="8306"/>
        <w:tab w:val="center" w:pos="4678"/>
        <w:tab w:val="right" w:pos="9022"/>
      </w:tabs>
      <w:rPr>
        <w:rFonts w:ascii="Calibri" w:hAnsi="Calibri"/>
        <w:sz w:val="28"/>
        <w:szCs w:val="28"/>
      </w:rPr>
    </w:pPr>
    <w:r w:rsidRPr="00D809EB">
      <w:rPr>
        <w:rFonts w:ascii="Calibri" w:hAnsi="Calibri"/>
        <w:sz w:val="28"/>
        <w:szCs w:val="28"/>
      </w:rPr>
      <w:drawing>
        <wp:anchor distT="0" distB="0" distL="114300" distR="114300" simplePos="0" relativeHeight="251658240" behindDoc="0" locked="0" layoutInCell="1" allowOverlap="1" wp14:anchorId="5405019E" wp14:editId="5F1BEBA7">
          <wp:simplePos x="0" y="0"/>
          <wp:positionH relativeFrom="column">
            <wp:posOffset>0</wp:posOffset>
          </wp:positionH>
          <wp:positionV relativeFrom="paragraph">
            <wp:posOffset>-66675</wp:posOffset>
          </wp:positionV>
          <wp:extent cx="838200" cy="316865"/>
          <wp:effectExtent l="0" t="0" r="0" b="6985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pl-logo-294-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3168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809EB">
      <w:rPr>
        <w:rFonts w:ascii="Calibri" w:hAnsi="Calibri"/>
        <w:sz w:val="28"/>
        <w:szCs w:val="28"/>
      </w:rPr>
      <w:t xml:space="preserve"> </w:t>
    </w:r>
    <w:r w:rsidRPr="00D809EB">
      <w:rPr>
        <w:rFonts w:ascii="Calibri" w:hAnsi="Calibri"/>
        <w:sz w:val="28"/>
        <w:szCs w:val="28"/>
      </w:rPr>
      <w:tab/>
      <w:t>SOFTWARE QUALITY PLAN</w:t>
    </w:r>
    <w:r w:rsidRPr="00D809EB">
      <w:rPr>
        <w:rFonts w:ascii="Calibri" w:hAnsi="Calibri"/>
        <w:sz w:val="28"/>
        <w:szCs w:val="28"/>
      </w:rPr>
      <w:tab/>
      <w:t>QF-59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41E37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A48C125E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17E555FC"/>
    <w:multiLevelType w:val="hybridMultilevel"/>
    <w:tmpl w:val="F1F02D62"/>
    <w:lvl w:ilvl="0" w:tplc="06F8C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8205C4"/>
    <w:multiLevelType w:val="singleLevel"/>
    <w:tmpl w:val="E0640EFE"/>
    <w:lvl w:ilvl="0">
      <w:start w:val="1"/>
      <w:numFmt w:val="decimal"/>
      <w:lvlText w:val="%1."/>
      <w:legacy w:legacy="1" w:legacySpace="1134" w:legacyIndent="283"/>
      <w:lvlJc w:val="left"/>
      <w:pPr>
        <w:ind w:left="859" w:hanging="283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ocumentProtection w:edit="forms" w:enforcement="1"/>
  <w:defaultTabStop w:val="14"/>
  <w:drawingGridHorizontalSpacing w:val="26"/>
  <w:drawingGridVerticalSpacing w:val="7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0D"/>
    <w:rsid w:val="0000246C"/>
    <w:rsid w:val="000E1FA0"/>
    <w:rsid w:val="001562B0"/>
    <w:rsid w:val="001F3723"/>
    <w:rsid w:val="00231433"/>
    <w:rsid w:val="002B5F61"/>
    <w:rsid w:val="00311DBC"/>
    <w:rsid w:val="003B7CD9"/>
    <w:rsid w:val="004003CC"/>
    <w:rsid w:val="0047117C"/>
    <w:rsid w:val="00497957"/>
    <w:rsid w:val="004A4767"/>
    <w:rsid w:val="004F4749"/>
    <w:rsid w:val="00502B92"/>
    <w:rsid w:val="00504A34"/>
    <w:rsid w:val="00521F71"/>
    <w:rsid w:val="005762C5"/>
    <w:rsid w:val="00595C33"/>
    <w:rsid w:val="005F60A4"/>
    <w:rsid w:val="0067062C"/>
    <w:rsid w:val="006D5089"/>
    <w:rsid w:val="006D7DDF"/>
    <w:rsid w:val="00700D09"/>
    <w:rsid w:val="0070283C"/>
    <w:rsid w:val="007073B1"/>
    <w:rsid w:val="008043EA"/>
    <w:rsid w:val="00813D25"/>
    <w:rsid w:val="00853CC7"/>
    <w:rsid w:val="00881C9A"/>
    <w:rsid w:val="008E4274"/>
    <w:rsid w:val="008F060B"/>
    <w:rsid w:val="00971E0F"/>
    <w:rsid w:val="00982CC2"/>
    <w:rsid w:val="009D30F1"/>
    <w:rsid w:val="00A34999"/>
    <w:rsid w:val="00AB6C6F"/>
    <w:rsid w:val="00B83905"/>
    <w:rsid w:val="00B9194F"/>
    <w:rsid w:val="00BC4413"/>
    <w:rsid w:val="00BD23BD"/>
    <w:rsid w:val="00C34335"/>
    <w:rsid w:val="00C636CE"/>
    <w:rsid w:val="00CD6C19"/>
    <w:rsid w:val="00D4186F"/>
    <w:rsid w:val="00D809EB"/>
    <w:rsid w:val="00E22A6A"/>
    <w:rsid w:val="00E424E0"/>
    <w:rsid w:val="00E81938"/>
    <w:rsid w:val="00EB5987"/>
    <w:rsid w:val="00EB621A"/>
    <w:rsid w:val="00ED1242"/>
    <w:rsid w:val="00F45975"/>
    <w:rsid w:val="00F71C62"/>
    <w:rsid w:val="00FD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2C5D07"/>
  <w15:chartTrackingRefBased/>
  <w15:docId w15:val="{17DCB771-0142-4721-88AB-F2C076C83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standard"/>
    <w:qFormat/>
    <w:pPr>
      <w:overflowPunct w:val="0"/>
      <w:autoSpaceDE w:val="0"/>
      <w:autoSpaceDN w:val="0"/>
      <w:adjustRightInd w:val="0"/>
      <w:spacing w:before="60" w:after="60"/>
      <w:textAlignment w:val="baseline"/>
    </w:pPr>
    <w:rPr>
      <w:b/>
      <w:bCs/>
      <w:noProof/>
      <w:sz w:val="22"/>
      <w:lang w:eastAsia="en-US"/>
    </w:rPr>
  </w:style>
  <w:style w:type="paragraph" w:styleId="Heading1">
    <w:name w:val="heading 1"/>
    <w:aliases w:val="Chapter"/>
    <w:basedOn w:val="Normal"/>
    <w:next w:val="Normal"/>
    <w:autoRedefine/>
    <w:qFormat/>
    <w:rsid w:val="00D4186F"/>
    <w:pPr>
      <w:keepNext/>
      <w:keepLines/>
      <w:tabs>
        <w:tab w:val="left" w:pos="6210"/>
        <w:tab w:val="left" w:pos="7740"/>
      </w:tabs>
      <w:spacing w:after="240"/>
      <w:jc w:val="center"/>
      <w:outlineLvl w:val="0"/>
    </w:pPr>
    <w:rPr>
      <w:rFonts w:asciiTheme="minorHAnsi" w:hAnsiTheme="minorHAnsi" w:cs="Arial"/>
      <w:bCs w:val="0"/>
      <w:caps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</w:style>
  <w:style w:type="paragraph" w:styleId="Heading3">
    <w:name w:val="heading 3"/>
    <w:basedOn w:val="Normal"/>
    <w:next w:val="Normal"/>
    <w:qFormat/>
    <w:rsid w:val="00D809EB"/>
    <w:pPr>
      <w:keepNext/>
      <w:spacing w:before="240"/>
      <w:outlineLvl w:val="2"/>
    </w:pPr>
    <w:rPr>
      <w:rFonts w:asciiTheme="minorHAnsi" w:hAnsiTheme="minorHAnsi" w:cs="Arial"/>
      <w:bCs w:val="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pPr>
      <w:tabs>
        <w:tab w:val="left" w:pos="722"/>
        <w:tab w:val="left" w:pos="6480"/>
        <w:tab w:val="left" w:pos="6930"/>
        <w:tab w:val="right" w:pos="9029"/>
      </w:tabs>
      <w:spacing w:after="0"/>
      <w:ind w:left="963" w:hanging="283"/>
    </w:pPr>
    <w:rPr>
      <w:b w:val="0"/>
      <w:caps/>
    </w:rPr>
  </w:style>
  <w:style w:type="paragraph" w:styleId="TOC2">
    <w:name w:val="toc 2"/>
    <w:basedOn w:val="Normal"/>
    <w:next w:val="Normal"/>
    <w:semiHidden/>
    <w:pPr>
      <w:tabs>
        <w:tab w:val="right" w:leader="dot" w:pos="8306"/>
      </w:tabs>
      <w:ind w:left="200"/>
    </w:pPr>
    <w:rPr>
      <w:smallCaps/>
    </w:rPr>
  </w:style>
  <w:style w:type="paragraph" w:styleId="TOC3">
    <w:name w:val="toc 3"/>
    <w:basedOn w:val="Normal"/>
    <w:next w:val="Normal"/>
    <w:semiHidden/>
    <w:pPr>
      <w:tabs>
        <w:tab w:val="right" w:leader="dot" w:pos="8306"/>
      </w:tabs>
      <w:ind w:left="400"/>
    </w:pPr>
    <w:rPr>
      <w:i/>
    </w:rPr>
  </w:style>
  <w:style w:type="paragraph" w:styleId="TOC4">
    <w:name w:val="toc 4"/>
    <w:basedOn w:val="Normal"/>
    <w:next w:val="Normal"/>
    <w:semiHidden/>
    <w:pPr>
      <w:tabs>
        <w:tab w:val="right" w:leader="dot" w:pos="8306"/>
      </w:tabs>
      <w:ind w:left="600"/>
    </w:pPr>
    <w:rPr>
      <w:sz w:val="18"/>
    </w:rPr>
  </w:style>
  <w:style w:type="paragraph" w:customStyle="1" w:styleId="TableHeading">
    <w:name w:val="TableHeading"/>
    <w:basedOn w:val="Normal"/>
    <w:rPr>
      <w:b w:val="0"/>
    </w:rPr>
  </w:style>
  <w:style w:type="character" w:customStyle="1" w:styleId="Reference">
    <w:name w:val="Reference"/>
    <w:basedOn w:val="DefaultParagraphFont"/>
    <w:rPr>
      <w:i/>
    </w:rPr>
  </w:style>
  <w:style w:type="paragraph" w:styleId="ListBullet">
    <w:name w:val="List Bullet"/>
    <w:basedOn w:val="Normal"/>
    <w:autoRedefine/>
    <w:semiHidden/>
    <w:pPr>
      <w:spacing w:after="0"/>
      <w:ind w:left="1008" w:hanging="288"/>
    </w:p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9EB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9EB"/>
    <w:rPr>
      <w:rFonts w:ascii="Segoe UI" w:hAnsi="Segoe UI" w:cs="Segoe UI"/>
      <w:b/>
      <w:bCs/>
      <w:noProof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://www.intranet.npl.co.uk/quality/forms/qf/qf-59/qf-5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81BCC54351BB4F9593945493488670" ma:contentTypeVersion="13" ma:contentTypeDescription="Create a new document." ma:contentTypeScope="" ma:versionID="0347e3a8b50a85049ad2095f8f2b4fb7">
  <xsd:schema xmlns:xsd="http://www.w3.org/2001/XMLSchema" xmlns:xs="http://www.w3.org/2001/XMLSchema" xmlns:p="http://schemas.microsoft.com/office/2006/metadata/properties" xmlns:ns3="fa80da17-8b02-4535-a971-b24d873f805f" xmlns:ns4="d30bd276-c2b2-47fe-bdab-aa6a9975ffe8" targetNamespace="http://schemas.microsoft.com/office/2006/metadata/properties" ma:root="true" ma:fieldsID="ca7dcd6c10f10dd6c5405e061ee9d20c" ns3:_="" ns4:_="">
    <xsd:import namespace="fa80da17-8b02-4535-a971-b24d873f805f"/>
    <xsd:import namespace="d30bd276-c2b2-47fe-bdab-aa6a9975ff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0da17-8b02-4535-a971-b24d873f80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0bd276-c2b2-47fe-bdab-aa6a9975ffe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C0CBB-190E-4894-B087-F7049E8A08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80da17-8b02-4535-a971-b24d873f805f"/>
    <ds:schemaRef ds:uri="d30bd276-c2b2-47fe-bdab-aa6a9975ff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E67558-FF5A-4411-BFEB-BC4215B055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E3E632-C4F1-4272-A310-6A73563C03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0512DA4-A687-4003-A4B8-B0F9E0305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qf-59.dotx</Template>
  <TotalTime>14</TotalTime>
  <Pages>3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qf59</vt:lpstr>
    </vt:vector>
  </TitlesOfParts>
  <Manager>David Hall</Manager>
  <Company>National Physical Laboratory</Company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QF-59</dc:title>
  <dc:subject>Software Quality Plan</dc:subject>
  <dc:creator>Pieter de Vis</dc:creator>
  <cp:keywords>software, quality</cp:keywords>
  <dc:description/>
  <cp:lastModifiedBy>Pieter De Vis</cp:lastModifiedBy>
  <cp:revision>2</cp:revision>
  <cp:lastPrinted>2001-01-29T08:37:00Z</cp:lastPrinted>
  <dcterms:created xsi:type="dcterms:W3CDTF">2021-02-19T17:31:00Z</dcterms:created>
  <dcterms:modified xsi:type="dcterms:W3CDTF">2021-02-19T17:50:00Z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f4b5af-ab42-45d5-91e7-45583bed1b2a_Enabled">
    <vt:lpwstr>true</vt:lpwstr>
  </property>
  <property fmtid="{D5CDD505-2E9C-101B-9397-08002B2CF9AE}" pid="3" name="MSIP_Label_9df4b5af-ab42-45d5-91e7-45583bed1b2a_SetDate">
    <vt:lpwstr>2021-02-19T17:31:45Z</vt:lpwstr>
  </property>
  <property fmtid="{D5CDD505-2E9C-101B-9397-08002B2CF9AE}" pid="4" name="MSIP_Label_9df4b5af-ab42-45d5-91e7-45583bed1b2a_Method">
    <vt:lpwstr>Standard</vt:lpwstr>
  </property>
  <property fmtid="{D5CDD505-2E9C-101B-9397-08002B2CF9AE}" pid="5" name="MSIP_Label_9df4b5af-ab42-45d5-91e7-45583bed1b2a_Name">
    <vt:lpwstr>9df4b5af-ab42-45d5-91e7-45583bed1b2a</vt:lpwstr>
  </property>
  <property fmtid="{D5CDD505-2E9C-101B-9397-08002B2CF9AE}" pid="6" name="MSIP_Label_9df4b5af-ab42-45d5-91e7-45583bed1b2a_SiteId">
    <vt:lpwstr>601e5460-b1bf-49c0-bd2d-e76ffc186a8d</vt:lpwstr>
  </property>
  <property fmtid="{D5CDD505-2E9C-101B-9397-08002B2CF9AE}" pid="7" name="MSIP_Label_9df4b5af-ab42-45d5-91e7-45583bed1b2a_ActionId">
    <vt:lpwstr>ecec7c8f-a244-4336-8bf7-00007b743497</vt:lpwstr>
  </property>
  <property fmtid="{D5CDD505-2E9C-101B-9397-08002B2CF9AE}" pid="8" name="MSIP_Label_9df4b5af-ab42-45d5-91e7-45583bed1b2a_ContentBits">
    <vt:lpwstr>0</vt:lpwstr>
  </property>
  <property fmtid="{D5CDD505-2E9C-101B-9397-08002B2CF9AE}" pid="9" name="ContentTypeId">
    <vt:lpwstr>0x010100B681BCC54351BB4F9593945493488670</vt:lpwstr>
  </property>
</Properties>
</file>